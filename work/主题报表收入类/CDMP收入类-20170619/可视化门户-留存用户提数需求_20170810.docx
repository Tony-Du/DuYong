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lang w:eastAsia="zh-CN"/>
        </w:rPr>
      </w:pPr>
      <w:bookmarkStart w:id="0" w:name="hp_LogicalHeaderComplete"/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</w:rPr>
      </w:pPr>
    </w:p>
    <w:p w:rsidR="00E9201D" w:rsidRPr="0024278D" w:rsidRDefault="002701A7" w:rsidP="005949F5">
      <w:pPr>
        <w:pStyle w:val="a8"/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  <w:lang w:eastAsia="zh-CN"/>
        </w:rPr>
      </w:pPr>
      <w:r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  <w:t>可视化门户-</w:t>
      </w:r>
      <w:r w:rsidR="00DF5EEE"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  <w:t>留存</w:t>
      </w:r>
      <w:proofErr w:type="gramStart"/>
      <w:r w:rsidR="00DF5EEE">
        <w:rPr>
          <w:rFonts w:asciiTheme="minorEastAsia" w:eastAsiaTheme="minorEastAsia" w:hAnsiTheme="minorEastAsia" w:hint="eastAsia"/>
          <w:b/>
          <w:sz w:val="44"/>
          <w:szCs w:val="44"/>
          <w:lang w:eastAsia="zh-CN"/>
        </w:rPr>
        <w:t>用户提数需求</w:t>
      </w:r>
      <w:proofErr w:type="gramEnd"/>
    </w:p>
    <w:p w:rsidR="00E9201D" w:rsidRPr="0024278D" w:rsidRDefault="00E9201D" w:rsidP="00E9201D">
      <w:pPr>
        <w:jc w:val="center"/>
        <w:rPr>
          <w:rFonts w:asciiTheme="minorEastAsia" w:eastAsiaTheme="minorEastAsia" w:hAnsiTheme="minorEastAsia"/>
          <w:sz w:val="44"/>
          <w:szCs w:val="44"/>
          <w:lang w:eastAsia="zh-CN"/>
        </w:rPr>
      </w:pPr>
    </w:p>
    <w:p w:rsidR="00E9201D" w:rsidRPr="0024278D" w:rsidRDefault="000875D2" w:rsidP="00E9201D">
      <w:pPr>
        <w:pStyle w:val="af1"/>
        <w:rPr>
          <w:rFonts w:asciiTheme="minorEastAsia" w:eastAsiaTheme="minorEastAsia" w:hAnsiTheme="minorEastAsia" w:cs="Arial"/>
          <w:sz w:val="44"/>
          <w:szCs w:val="44"/>
        </w:rPr>
      </w:pPr>
      <w:r>
        <w:rPr>
          <w:rFonts w:asciiTheme="minorEastAsia" w:eastAsiaTheme="minorEastAsia" w:hAnsiTheme="minorEastAsia" w:cs="Arial"/>
          <w:sz w:val="44"/>
          <w:szCs w:val="44"/>
        </w:rPr>
        <w:t xml:space="preserve">Version </w:t>
      </w:r>
      <w:r w:rsidR="007F7871">
        <w:rPr>
          <w:rFonts w:asciiTheme="minorEastAsia" w:eastAsiaTheme="minorEastAsia" w:hAnsiTheme="minorEastAsia" w:cs="Arial" w:hint="eastAsia"/>
          <w:sz w:val="44"/>
          <w:szCs w:val="44"/>
        </w:rPr>
        <w:t>0</w:t>
      </w:r>
      <w:r>
        <w:rPr>
          <w:rFonts w:asciiTheme="minorEastAsia" w:eastAsiaTheme="minorEastAsia" w:hAnsiTheme="minorEastAsia" w:cs="Arial"/>
          <w:sz w:val="44"/>
          <w:szCs w:val="44"/>
        </w:rPr>
        <w:t>.</w:t>
      </w:r>
      <w:r w:rsidR="007F7871">
        <w:rPr>
          <w:rFonts w:asciiTheme="minorEastAsia" w:eastAsiaTheme="minorEastAsia" w:hAnsiTheme="minorEastAsia" w:cs="Arial" w:hint="eastAsia"/>
          <w:sz w:val="44"/>
          <w:szCs w:val="44"/>
        </w:rPr>
        <w:t>8</w:t>
      </w: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ind w:right="105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jc w:val="right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bookmarkEnd w:id="0"/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sz w:val="32"/>
          <w:szCs w:val="32"/>
          <w:lang w:eastAsia="zh-CN"/>
        </w:rPr>
      </w:pPr>
    </w:p>
    <w:p w:rsidR="00CD5251" w:rsidRPr="0024278D" w:rsidRDefault="00CD5251" w:rsidP="003B355D">
      <w:pPr>
        <w:spacing w:line="360" w:lineRule="auto"/>
        <w:rPr>
          <w:rFonts w:asciiTheme="minorEastAsia" w:eastAsiaTheme="minorEastAsia" w:hAnsiTheme="minorEastAsia"/>
          <w:sz w:val="32"/>
          <w:szCs w:val="32"/>
          <w:lang w:eastAsia="zh-CN"/>
        </w:rPr>
      </w:pPr>
    </w:p>
    <w:p w:rsidR="007D65D8" w:rsidRPr="0024278D" w:rsidRDefault="00CD5251" w:rsidP="0069739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  <w:lang w:eastAsia="zh-CN"/>
        </w:rPr>
      </w:pPr>
      <w:r w:rsidRPr="0024278D">
        <w:rPr>
          <w:rFonts w:asciiTheme="minorEastAsia" w:eastAsiaTheme="minorEastAsia" w:hAnsiTheme="minorEastAsia" w:hint="eastAsia"/>
          <w:bCs/>
          <w:sz w:val="44"/>
          <w:lang w:eastAsia="zh-CN"/>
        </w:rPr>
        <w:br w:type="page"/>
      </w:r>
      <w:r w:rsidR="007D65D8" w:rsidRPr="0024278D">
        <w:rPr>
          <w:rFonts w:asciiTheme="minorEastAsia" w:eastAsiaTheme="minorEastAsia" w:hAnsiTheme="minorEastAsia"/>
          <w:b/>
          <w:bCs/>
          <w:sz w:val="32"/>
          <w:szCs w:val="32"/>
          <w:lang w:eastAsia="zh-CN"/>
        </w:rPr>
        <w:lastRenderedPageBreak/>
        <w:t>目  录</w:t>
      </w:r>
    </w:p>
    <w:p w:rsidR="007F7871" w:rsidRDefault="00D4320B">
      <w:pPr>
        <w:pStyle w:val="10"/>
        <w:tabs>
          <w:tab w:val="left" w:pos="400"/>
          <w:tab w:val="right" w:leader="dot" w:pos="8290"/>
        </w:tabs>
        <w:rPr>
          <w:rFonts w:eastAsiaTheme="minorEastAsia" w:cstheme="minorBidi"/>
          <w:b w:val="0"/>
          <w:caps w:val="0"/>
          <w:noProof/>
          <w:kern w:val="2"/>
          <w:sz w:val="21"/>
          <w:lang w:eastAsia="zh-CN"/>
        </w:rPr>
      </w:pPr>
      <w:r w:rsidRPr="00E86B38">
        <w:rPr>
          <w:rFonts w:asciiTheme="minorEastAsia" w:eastAsiaTheme="minorEastAsia" w:hAnsiTheme="minorEastAsia" w:hint="eastAsia"/>
          <w:b w:val="0"/>
          <w:bCs/>
          <w:sz w:val="28"/>
          <w:szCs w:val="28"/>
        </w:rPr>
        <w:fldChar w:fldCharType="begin"/>
      </w:r>
      <w:r w:rsidR="00CD5251" w:rsidRPr="00E86B38">
        <w:rPr>
          <w:rFonts w:asciiTheme="minorEastAsia" w:eastAsiaTheme="minorEastAsia" w:hAnsiTheme="minorEastAsia" w:hint="eastAsia"/>
          <w:b w:val="0"/>
          <w:bCs/>
          <w:sz w:val="28"/>
          <w:szCs w:val="28"/>
          <w:lang w:eastAsia="zh-CN"/>
        </w:rPr>
        <w:instrText xml:space="preserve"> TOC \o "1-3" \h \z \u </w:instrText>
      </w:r>
      <w:r w:rsidRPr="00E86B38">
        <w:rPr>
          <w:rFonts w:asciiTheme="minorEastAsia" w:eastAsiaTheme="minorEastAsia" w:hAnsiTheme="minorEastAsia" w:hint="eastAsia"/>
          <w:b w:val="0"/>
          <w:bCs/>
          <w:sz w:val="28"/>
          <w:szCs w:val="28"/>
        </w:rPr>
        <w:fldChar w:fldCharType="separate"/>
      </w:r>
      <w:hyperlink w:anchor="_Toc490145580" w:history="1">
        <w:r w:rsidR="007F7871" w:rsidRPr="003226C0">
          <w:rPr>
            <w:rStyle w:val="af0"/>
            <w:noProof/>
          </w:rPr>
          <w:t>1</w:t>
        </w:r>
        <w:r w:rsidR="007F7871">
          <w:rPr>
            <w:rFonts w:eastAsiaTheme="minorEastAsia" w:cstheme="minorBidi"/>
            <w:b w:val="0"/>
            <w: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概述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_Toc490145580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23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noProof/>
          <w:kern w:val="2"/>
          <w:sz w:val="21"/>
          <w:lang w:eastAsia="zh-CN"/>
        </w:rPr>
      </w:pPr>
      <w:hyperlink w:anchor="_Toc490145581" w:history="1">
        <w:r w:rsidR="007F7871" w:rsidRPr="003226C0">
          <w:rPr>
            <w:rStyle w:val="af0"/>
            <w:noProof/>
          </w:rPr>
          <w:t>1.1</w:t>
        </w:r>
        <w:r w:rsidR="007F7871">
          <w:rPr>
            <w:rFonts w:eastAsiaTheme="minorEastAsia" w:cstheme="minorBidi"/>
            <w:small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编写目的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_Toc490145581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23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noProof/>
          <w:kern w:val="2"/>
          <w:sz w:val="21"/>
          <w:lang w:eastAsia="zh-CN"/>
        </w:rPr>
      </w:pPr>
      <w:hyperlink w:anchor="_Toc490145582" w:history="1">
        <w:r w:rsidR="007F7871" w:rsidRPr="003226C0">
          <w:rPr>
            <w:rStyle w:val="af0"/>
            <w:noProof/>
          </w:rPr>
          <w:t>1.2</w:t>
        </w:r>
        <w:r w:rsidR="007F7871">
          <w:rPr>
            <w:rFonts w:eastAsiaTheme="minorEastAsia" w:cstheme="minorBidi"/>
            <w:small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缩略语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_Toc490145582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10"/>
        <w:tabs>
          <w:tab w:val="left" w:pos="400"/>
          <w:tab w:val="right" w:leader="dot" w:pos="8290"/>
        </w:tabs>
        <w:rPr>
          <w:rFonts w:eastAsiaTheme="minorEastAsia" w:cstheme="minorBidi"/>
          <w:b w:val="0"/>
          <w:caps w:val="0"/>
          <w:noProof/>
          <w:kern w:val="2"/>
          <w:sz w:val="21"/>
          <w:lang w:eastAsia="zh-CN"/>
        </w:rPr>
      </w:pPr>
      <w:hyperlink w:anchor="_Toc490145583" w:history="1">
        <w:r w:rsidR="007F7871" w:rsidRPr="003226C0">
          <w:rPr>
            <w:rStyle w:val="af0"/>
            <w:noProof/>
          </w:rPr>
          <w:t>2</w:t>
        </w:r>
        <w:r w:rsidR="007F7871">
          <w:rPr>
            <w:rFonts w:eastAsiaTheme="minorEastAsia" w:cstheme="minorBidi"/>
            <w:b w:val="0"/>
            <w: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留存用户提数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_Toc490145583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23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noProof/>
          <w:kern w:val="2"/>
          <w:sz w:val="21"/>
          <w:lang w:eastAsia="zh-CN"/>
        </w:rPr>
      </w:pPr>
      <w:hyperlink w:anchor="_Toc490145584" w:history="1">
        <w:r w:rsidR="007F7871" w:rsidRPr="003226C0">
          <w:rPr>
            <w:rStyle w:val="af0"/>
            <w:noProof/>
          </w:rPr>
          <w:t>2.1</w:t>
        </w:r>
        <w:r w:rsidR="007F7871">
          <w:rPr>
            <w:rFonts w:eastAsiaTheme="minorEastAsia" w:cstheme="minorBidi"/>
            <w:small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需求描述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_Toc490145584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23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noProof/>
          <w:kern w:val="2"/>
          <w:sz w:val="21"/>
          <w:lang w:eastAsia="zh-CN"/>
        </w:rPr>
      </w:pPr>
      <w:hyperlink w:anchor="_Toc490145585" w:history="1">
        <w:r w:rsidR="007F7871" w:rsidRPr="003226C0">
          <w:rPr>
            <w:rStyle w:val="af0"/>
            <w:noProof/>
          </w:rPr>
          <w:t>2.2</w:t>
        </w:r>
        <w:r w:rsidR="007F7871">
          <w:rPr>
            <w:rFonts w:eastAsiaTheme="minorEastAsia" w:cstheme="minorBidi"/>
            <w:small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条件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_Toc490145585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23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noProof/>
          <w:kern w:val="2"/>
          <w:sz w:val="21"/>
          <w:lang w:eastAsia="zh-CN"/>
        </w:rPr>
      </w:pPr>
      <w:hyperlink w:anchor="_Toc490145586" w:history="1">
        <w:r w:rsidR="007F7871" w:rsidRPr="003226C0">
          <w:rPr>
            <w:rStyle w:val="af0"/>
            <w:noProof/>
          </w:rPr>
          <w:t>2.3</w:t>
        </w:r>
        <w:r w:rsidR="007F7871">
          <w:rPr>
            <w:rFonts w:eastAsiaTheme="minorEastAsia" w:cstheme="minorBidi"/>
            <w:small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输出字段可选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_Toc490145586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3</w:t>
        </w:r>
        <w:r w:rsidR="007F7871">
          <w:rPr>
            <w:noProof/>
            <w:webHidden/>
          </w:rPr>
          <w:fldChar w:fldCharType="end"/>
        </w:r>
      </w:hyperlink>
    </w:p>
    <w:p w:rsidR="007F7871" w:rsidRDefault="00F93440">
      <w:pPr>
        <w:pStyle w:val="10"/>
        <w:tabs>
          <w:tab w:val="left" w:pos="400"/>
          <w:tab w:val="right" w:leader="dot" w:pos="8290"/>
        </w:tabs>
        <w:rPr>
          <w:rFonts w:eastAsiaTheme="minorEastAsia" w:cstheme="minorBidi"/>
          <w:b w:val="0"/>
          <w:caps w:val="0"/>
          <w:noProof/>
          <w:kern w:val="2"/>
          <w:sz w:val="21"/>
          <w:lang w:eastAsia="zh-CN"/>
        </w:rPr>
      </w:pPr>
      <w:hyperlink w:anchor="_Toc490145587" w:history="1">
        <w:r w:rsidR="007F7871" w:rsidRPr="003226C0">
          <w:rPr>
            <w:rStyle w:val="af0"/>
            <w:noProof/>
          </w:rPr>
          <w:t>3</w:t>
        </w:r>
        <w:r w:rsidR="007F7871">
          <w:rPr>
            <w:rFonts w:eastAsiaTheme="minorEastAsia" w:cstheme="minorBidi"/>
            <w:b w:val="0"/>
            <w:caps w:val="0"/>
            <w:noProof/>
            <w:kern w:val="2"/>
            <w:sz w:val="21"/>
            <w:lang w:eastAsia="zh-CN"/>
          </w:rPr>
          <w:tab/>
        </w:r>
        <w:r w:rsidR="007F7871" w:rsidRPr="003226C0">
          <w:rPr>
            <w:rStyle w:val="af0"/>
            <w:rFonts w:hint="eastAsia"/>
            <w:noProof/>
          </w:rPr>
          <w:t>修订历史</w:t>
        </w:r>
        <w:r w:rsidR="007F7871">
          <w:rPr>
            <w:noProof/>
            <w:webHidden/>
          </w:rPr>
          <w:tab/>
        </w:r>
        <w:r w:rsidR="007F7871">
          <w:rPr>
            <w:noProof/>
            <w:webHidden/>
          </w:rPr>
          <w:fldChar w:fldCharType="begin"/>
        </w:r>
        <w:r w:rsidR="007F7871">
          <w:rPr>
            <w:noProof/>
            <w:webHidden/>
          </w:rPr>
          <w:instrText xml:space="preserve"> PAGEREF _Toc490145587 \h </w:instrText>
        </w:r>
        <w:r w:rsidR="007F7871">
          <w:rPr>
            <w:noProof/>
            <w:webHidden/>
          </w:rPr>
        </w:r>
        <w:r w:rsidR="007F7871">
          <w:rPr>
            <w:noProof/>
            <w:webHidden/>
          </w:rPr>
          <w:fldChar w:fldCharType="separate"/>
        </w:r>
        <w:r w:rsidR="007F7871">
          <w:rPr>
            <w:noProof/>
            <w:webHidden/>
          </w:rPr>
          <w:t>5</w:t>
        </w:r>
        <w:r w:rsidR="007F7871">
          <w:rPr>
            <w:noProof/>
            <w:webHidden/>
          </w:rPr>
          <w:fldChar w:fldCharType="end"/>
        </w:r>
      </w:hyperlink>
    </w:p>
    <w:p w:rsidR="00CD5251" w:rsidRPr="0024278D" w:rsidRDefault="00D4320B" w:rsidP="00E86B38">
      <w:pPr>
        <w:spacing w:before="0" w:after="0"/>
        <w:rPr>
          <w:rFonts w:asciiTheme="minorEastAsia" w:eastAsiaTheme="minorEastAsia" w:hAnsiTheme="minorEastAsia"/>
          <w:b/>
          <w:bCs/>
          <w:sz w:val="44"/>
          <w:lang w:eastAsia="zh-CN"/>
        </w:rPr>
        <w:sectPr w:rsidR="00CD5251" w:rsidRPr="0024278D" w:rsidSect="00E920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86B38">
        <w:rPr>
          <w:rFonts w:asciiTheme="minorEastAsia" w:eastAsiaTheme="minorEastAsia" w:hAnsiTheme="minorEastAsia" w:hint="eastAsia"/>
          <w:bCs/>
          <w:sz w:val="28"/>
          <w:szCs w:val="28"/>
        </w:rPr>
        <w:fldChar w:fldCharType="end"/>
      </w:r>
    </w:p>
    <w:p w:rsidR="007956A2" w:rsidRPr="00D72328" w:rsidRDefault="007956A2" w:rsidP="001A4CC1">
      <w:pPr>
        <w:pStyle w:val="1h1H1Huvudrubrikh1h1applevel1Level1Headhead"/>
      </w:pPr>
      <w:bookmarkStart w:id="1" w:name="_Toc490145580"/>
      <w:bookmarkStart w:id="2" w:name="_Toc236734213"/>
      <w:bookmarkStart w:id="3" w:name="_Toc53470252"/>
      <w:bookmarkStart w:id="4" w:name="_Toc54236424"/>
      <w:bookmarkStart w:id="5" w:name="_Toc74575600"/>
      <w:bookmarkStart w:id="6" w:name="_Toc139982747"/>
      <w:bookmarkStart w:id="7" w:name="_Toc157414729"/>
      <w:r w:rsidRPr="00D72328">
        <w:rPr>
          <w:rFonts w:hint="eastAsia"/>
        </w:rPr>
        <w:lastRenderedPageBreak/>
        <w:t>概述</w:t>
      </w:r>
      <w:bookmarkEnd w:id="1"/>
    </w:p>
    <w:p w:rsidR="007956A2" w:rsidRPr="0024278D" w:rsidRDefault="007956A2" w:rsidP="00FC6EFC">
      <w:pPr>
        <w:pStyle w:val="21"/>
        <w:numPr>
          <w:ilvl w:val="1"/>
          <w:numId w:val="27"/>
        </w:numPr>
      </w:pPr>
      <w:bookmarkStart w:id="8" w:name="_Toc490145581"/>
      <w:r w:rsidRPr="0024278D">
        <w:rPr>
          <w:rFonts w:hint="eastAsia"/>
        </w:rPr>
        <w:t>编写目的</w:t>
      </w:r>
      <w:bookmarkEnd w:id="8"/>
    </w:p>
    <w:p w:rsidR="007956A2" w:rsidRPr="0024278D" w:rsidRDefault="00857A7A" w:rsidP="00DF5EEE">
      <w:pPr>
        <w:pStyle w:val="SRS"/>
      </w:pPr>
      <w:r>
        <w:rPr>
          <w:rFonts w:hint="eastAsia"/>
        </w:rPr>
        <w:t>描述</w:t>
      </w:r>
      <w:r w:rsidR="007F7871">
        <w:rPr>
          <w:rFonts w:hint="eastAsia"/>
        </w:rPr>
        <w:t>留存用户</w:t>
      </w:r>
      <w:proofErr w:type="gramStart"/>
      <w:r w:rsidR="007F7871">
        <w:rPr>
          <w:rFonts w:hint="eastAsia"/>
        </w:rPr>
        <w:t>提数</w:t>
      </w:r>
      <w:r w:rsidR="00B10C1F">
        <w:rPr>
          <w:rFonts w:hint="eastAsia"/>
        </w:rPr>
        <w:t>新</w:t>
      </w:r>
      <w:proofErr w:type="gramEnd"/>
      <w:r w:rsidR="007956A2">
        <w:rPr>
          <w:rFonts w:hint="eastAsia"/>
        </w:rPr>
        <w:t>需求，便于设计、开发、测试、运营人员理解使用。</w:t>
      </w:r>
    </w:p>
    <w:p w:rsidR="007956A2" w:rsidRPr="0024278D" w:rsidRDefault="007956A2" w:rsidP="00FC6EFC">
      <w:pPr>
        <w:pStyle w:val="21"/>
      </w:pPr>
      <w:bookmarkStart w:id="9" w:name="_Toc490145582"/>
      <w:r w:rsidRPr="0024278D">
        <w:t>缩略语</w:t>
      </w:r>
      <w:bookmarkEnd w:id="9"/>
    </w:p>
    <w:tbl>
      <w:tblPr>
        <w:tblW w:w="8302" w:type="dxa"/>
        <w:tblInd w:w="1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5"/>
        <w:gridCol w:w="2587"/>
        <w:gridCol w:w="4110"/>
      </w:tblGrid>
      <w:tr w:rsidR="007956A2" w:rsidRPr="0024278D" w:rsidTr="00454A61">
        <w:tc>
          <w:tcPr>
            <w:tcW w:w="1605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F2677B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缩略语</w:t>
            </w:r>
          </w:p>
        </w:tc>
        <w:tc>
          <w:tcPr>
            <w:tcW w:w="2587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F2677B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全称</w:t>
            </w:r>
          </w:p>
        </w:tc>
        <w:tc>
          <w:tcPr>
            <w:tcW w:w="4110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F2677B"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  <w:t>描述</w:t>
            </w:r>
          </w:p>
        </w:tc>
      </w:tr>
      <w:tr w:rsidR="007956A2" w:rsidRPr="0024278D" w:rsidTr="00454A61">
        <w:tc>
          <w:tcPr>
            <w:tcW w:w="1605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87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4110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7956A2" w:rsidRPr="0024278D" w:rsidTr="00454A61">
        <w:tc>
          <w:tcPr>
            <w:tcW w:w="1605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87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4110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7956A2" w:rsidRPr="0024278D" w:rsidTr="00454A61">
        <w:tc>
          <w:tcPr>
            <w:tcW w:w="1605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87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4110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7956A2" w:rsidRPr="0024278D" w:rsidTr="00454A61">
        <w:tc>
          <w:tcPr>
            <w:tcW w:w="1605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87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4110" w:type="dxa"/>
          </w:tcPr>
          <w:p w:rsidR="007956A2" w:rsidRPr="00F2677B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</w:tbl>
    <w:p w:rsidR="00DF5EEE" w:rsidRDefault="00DF5EEE" w:rsidP="00DF5EEE">
      <w:pPr>
        <w:pStyle w:val="1h1H1Huvudrubrikh1h1applevel1Level1Headhead"/>
      </w:pPr>
      <w:bookmarkStart w:id="10" w:name="_Toc490145583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留存用户提数</w:t>
      </w:r>
      <w:bookmarkEnd w:id="10"/>
    </w:p>
    <w:p w:rsidR="00FC6EFC" w:rsidRPr="00FC6EFC" w:rsidRDefault="00DF5EEE" w:rsidP="00FC6EFC">
      <w:pPr>
        <w:pStyle w:val="21"/>
        <w:numPr>
          <w:ilvl w:val="1"/>
          <w:numId w:val="44"/>
        </w:numPr>
      </w:pPr>
      <w:bookmarkStart w:id="11" w:name="_Toc490145584"/>
      <w:r w:rsidRPr="00FC6EFC">
        <w:rPr>
          <w:rFonts w:hint="eastAsia"/>
        </w:rPr>
        <w:t>需求描述</w:t>
      </w:r>
      <w:bookmarkEnd w:id="11"/>
    </w:p>
    <w:p w:rsidR="00DF5EEE" w:rsidRDefault="00DF5EEE" w:rsidP="00FC6EFC">
      <w:pPr>
        <w:pStyle w:val="SRS"/>
        <w:ind w:left="0"/>
      </w:pPr>
      <w:r>
        <w:rPr>
          <w:rFonts w:hint="eastAsia"/>
        </w:rPr>
        <w:t>提取1月到5月</w:t>
      </w:r>
      <w:r w:rsidR="0019271A">
        <w:rPr>
          <w:rFonts w:hint="eastAsia"/>
        </w:rPr>
        <w:t>新增</w:t>
      </w:r>
      <w:r>
        <w:rPr>
          <w:rFonts w:hint="eastAsia"/>
        </w:rPr>
        <w:t>用户在6月30号的留存用户明细。</w:t>
      </w:r>
    </w:p>
    <w:p w:rsidR="009D058B" w:rsidRDefault="009D058B" w:rsidP="00FC6EFC">
      <w:pPr>
        <w:pStyle w:val="SRS"/>
        <w:ind w:left="0"/>
      </w:pPr>
      <w:r>
        <w:rPr>
          <w:rFonts w:hint="eastAsia"/>
        </w:rPr>
        <w:t>查询数据涉及到CDMP表。</w:t>
      </w:r>
    </w:p>
    <w:p w:rsidR="00DF5EEE" w:rsidRPr="00FC6EFC" w:rsidRDefault="00DF5EEE" w:rsidP="00FC6EFC">
      <w:pPr>
        <w:pStyle w:val="21"/>
      </w:pPr>
      <w:bookmarkStart w:id="12" w:name="_Toc490145585"/>
      <w:r w:rsidRPr="00FC6EFC">
        <w:rPr>
          <w:rFonts w:hint="eastAsia"/>
        </w:rPr>
        <w:t>条件</w:t>
      </w:r>
      <w:bookmarkEnd w:id="12"/>
    </w:p>
    <w:p w:rsidR="00DF5EEE" w:rsidRDefault="0019271A" w:rsidP="00DF5EEE">
      <w:pPr>
        <w:pStyle w:val="SRS"/>
        <w:numPr>
          <w:ilvl w:val="0"/>
          <w:numId w:val="38"/>
        </w:numPr>
      </w:pPr>
      <w:r>
        <w:rPr>
          <w:rFonts w:hint="eastAsia"/>
        </w:rPr>
        <w:t>新增</w:t>
      </w:r>
      <w:bookmarkStart w:id="13" w:name="_GoBack"/>
      <w:bookmarkEnd w:id="13"/>
      <w:r w:rsidR="00DF5EEE">
        <w:rPr>
          <w:rFonts w:hint="eastAsia"/>
        </w:rPr>
        <w:t>用户的时间段，包括开始日期、结束日期。（开始日期、结束日期可空，如果为空即提取某一天的所有在</w:t>
      </w:r>
      <w:proofErr w:type="gramStart"/>
      <w:r w:rsidR="00DF5EEE">
        <w:rPr>
          <w:rFonts w:hint="eastAsia"/>
        </w:rPr>
        <w:t>订用户</w:t>
      </w:r>
      <w:proofErr w:type="gramEnd"/>
      <w:r w:rsidR="00DF5EEE">
        <w:rPr>
          <w:rFonts w:hint="eastAsia"/>
        </w:rPr>
        <w:t>数）</w:t>
      </w:r>
    </w:p>
    <w:p w:rsidR="00DF5EEE" w:rsidRDefault="00DF5EEE" w:rsidP="00DF5EEE">
      <w:pPr>
        <w:pStyle w:val="SRS"/>
        <w:numPr>
          <w:ilvl w:val="0"/>
          <w:numId w:val="38"/>
        </w:numPr>
      </w:pPr>
      <w:r>
        <w:rPr>
          <w:rFonts w:hint="eastAsia"/>
        </w:rPr>
        <w:t>留存日期</w:t>
      </w:r>
      <w:r w:rsidR="00D70CE9">
        <w:rPr>
          <w:rFonts w:hint="eastAsia"/>
        </w:rPr>
        <w:t>：必填</w:t>
      </w:r>
    </w:p>
    <w:p w:rsidR="00DF5EEE" w:rsidRDefault="00DF5EEE" w:rsidP="00DF5EEE">
      <w:pPr>
        <w:pStyle w:val="SRS"/>
        <w:numPr>
          <w:ilvl w:val="0"/>
          <w:numId w:val="38"/>
        </w:numPr>
      </w:pPr>
      <w:r>
        <w:rPr>
          <w:rFonts w:hint="eastAsia"/>
        </w:rPr>
        <w:t>省份：可选。</w:t>
      </w:r>
    </w:p>
    <w:p w:rsidR="00DF5EEE" w:rsidRDefault="00DF5EEE" w:rsidP="00FC6EFC">
      <w:pPr>
        <w:pStyle w:val="SRS"/>
        <w:numPr>
          <w:ilvl w:val="0"/>
          <w:numId w:val="38"/>
        </w:numPr>
      </w:pPr>
      <w:r>
        <w:rPr>
          <w:rFonts w:hint="eastAsia"/>
        </w:rPr>
        <w:t>渠道：可批量导入渠道ID，可不导入。</w:t>
      </w:r>
    </w:p>
    <w:p w:rsidR="00DF5EEE" w:rsidRDefault="00DF5EEE" w:rsidP="00FC6EFC">
      <w:pPr>
        <w:pStyle w:val="SRS"/>
        <w:numPr>
          <w:ilvl w:val="0"/>
          <w:numId w:val="38"/>
        </w:numPr>
      </w:pPr>
      <w:r>
        <w:rPr>
          <w:rFonts w:hint="eastAsia"/>
        </w:rPr>
        <w:t>手机号码：可批量导入</w:t>
      </w:r>
      <w:r w:rsidR="0043713D">
        <w:rPr>
          <w:rFonts w:hint="eastAsia"/>
        </w:rPr>
        <w:t>手机号码</w:t>
      </w:r>
      <w:r>
        <w:rPr>
          <w:rFonts w:hint="eastAsia"/>
        </w:rPr>
        <w:t>，可不导入。</w:t>
      </w:r>
    </w:p>
    <w:p w:rsidR="00DF5EEE" w:rsidRDefault="00DF5EEE" w:rsidP="00FC6EFC">
      <w:pPr>
        <w:pStyle w:val="SRS"/>
        <w:numPr>
          <w:ilvl w:val="0"/>
          <w:numId w:val="38"/>
        </w:numPr>
      </w:pPr>
      <w:r>
        <w:rPr>
          <w:rFonts w:hint="eastAsia"/>
        </w:rPr>
        <w:t>业务：可批量导入业务ID，可不导入。</w:t>
      </w:r>
    </w:p>
    <w:p w:rsidR="00DF5EEE" w:rsidRDefault="00DF5EEE" w:rsidP="00FC6EFC">
      <w:pPr>
        <w:pStyle w:val="SRS"/>
        <w:numPr>
          <w:ilvl w:val="0"/>
          <w:numId w:val="38"/>
        </w:numPr>
      </w:pPr>
      <w:r>
        <w:rPr>
          <w:rFonts w:hint="eastAsia"/>
        </w:rPr>
        <w:t>子业务：可批量导入</w:t>
      </w:r>
      <w:proofErr w:type="gramStart"/>
      <w:r>
        <w:rPr>
          <w:rFonts w:hint="eastAsia"/>
        </w:rPr>
        <w:t>子业务</w:t>
      </w:r>
      <w:proofErr w:type="gramEnd"/>
      <w:r>
        <w:rPr>
          <w:rFonts w:hint="eastAsia"/>
        </w:rPr>
        <w:t>ID，可不导入。</w:t>
      </w:r>
    </w:p>
    <w:p w:rsidR="00D70CE9" w:rsidRDefault="00D70CE9" w:rsidP="00D70CE9">
      <w:pPr>
        <w:pStyle w:val="SRS"/>
        <w:ind w:left="0"/>
      </w:pPr>
      <w:r>
        <w:rPr>
          <w:rFonts w:hint="eastAsia"/>
        </w:rPr>
        <w:t>如果渠道、手机号码、业务、子业务导入，互相之间为or关系。</w:t>
      </w:r>
    </w:p>
    <w:p w:rsidR="00FC6EFC" w:rsidRPr="00FC6EFC" w:rsidRDefault="00FC6EFC" w:rsidP="00FC6EFC">
      <w:pPr>
        <w:pStyle w:val="21"/>
      </w:pPr>
      <w:bookmarkStart w:id="14" w:name="_Toc490145586"/>
      <w:r w:rsidRPr="00FC6EFC">
        <w:rPr>
          <w:rFonts w:hint="eastAsia"/>
        </w:rPr>
        <w:t>输出</w:t>
      </w:r>
      <w:r>
        <w:rPr>
          <w:rFonts w:hint="eastAsia"/>
        </w:rPr>
        <w:t>字段可选</w:t>
      </w:r>
      <w:bookmarkEnd w:id="14"/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省份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手机号码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lastRenderedPageBreak/>
        <w:t>订购日期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渠道ID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产品ID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产品名称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业务ID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业务名称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proofErr w:type="gramStart"/>
      <w:r w:rsidRPr="00FC6EFC">
        <w:rPr>
          <w:rFonts w:hint="eastAsia"/>
        </w:rPr>
        <w:t>子业务</w:t>
      </w:r>
      <w:proofErr w:type="gramEnd"/>
      <w:r w:rsidRPr="00FC6EFC">
        <w:rPr>
          <w:rFonts w:hint="eastAsia"/>
        </w:rPr>
        <w:t>ID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proofErr w:type="gramStart"/>
      <w:r w:rsidRPr="00FC6EFC">
        <w:rPr>
          <w:rFonts w:hint="eastAsia"/>
        </w:rPr>
        <w:t>子业务</w:t>
      </w:r>
      <w:proofErr w:type="gramEnd"/>
      <w:r w:rsidRPr="00FC6EFC">
        <w:rPr>
          <w:rFonts w:hint="eastAsia"/>
        </w:rPr>
        <w:t>名称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节目ID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节目名称</w:t>
      </w:r>
    </w:p>
    <w:p w:rsidR="00FC6EFC" w:rsidRPr="00FC6EFC" w:rsidRDefault="00FC6EFC" w:rsidP="00FC6EFC">
      <w:pPr>
        <w:pStyle w:val="SRS"/>
        <w:numPr>
          <w:ilvl w:val="0"/>
          <w:numId w:val="40"/>
        </w:numPr>
      </w:pPr>
      <w:r w:rsidRPr="00FC6EFC">
        <w:rPr>
          <w:rFonts w:hint="eastAsia"/>
        </w:rPr>
        <w:t>操作员？</w:t>
      </w:r>
    </w:p>
    <w:p w:rsidR="00E31A53" w:rsidRPr="00756B4F" w:rsidRDefault="00E31A53" w:rsidP="00DF5EEE">
      <w:pPr>
        <w:pStyle w:val="SRS"/>
      </w:pPr>
    </w:p>
    <w:p w:rsidR="00E31A53" w:rsidRDefault="00E31A53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Default="007F7871" w:rsidP="00DF5EEE">
      <w:pPr>
        <w:pStyle w:val="SRS"/>
      </w:pPr>
    </w:p>
    <w:p w:rsidR="007F7871" w:rsidRPr="0024278D" w:rsidRDefault="007F7871" w:rsidP="00DF5EEE">
      <w:pPr>
        <w:pStyle w:val="SRS"/>
      </w:pPr>
    </w:p>
    <w:p w:rsidR="004F6A9A" w:rsidRPr="0024278D" w:rsidRDefault="004F6A9A" w:rsidP="001A4CC1">
      <w:pPr>
        <w:pStyle w:val="1h1H1Huvudrubrikh1h1applevel1Level1Headhead"/>
      </w:pPr>
      <w:bookmarkStart w:id="15" w:name="_Toc490145587"/>
      <w:r w:rsidRPr="0024278D">
        <w:lastRenderedPageBreak/>
        <w:t>修</w:t>
      </w:r>
      <w:bookmarkStart w:id="16" w:name="_Toc423028861"/>
      <w:r w:rsidRPr="0024278D">
        <w:t>订历史</w:t>
      </w:r>
      <w:bookmarkEnd w:id="15"/>
    </w:p>
    <w:tbl>
      <w:tblPr>
        <w:tblW w:w="8913" w:type="dxa"/>
        <w:tblInd w:w="1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5"/>
        <w:gridCol w:w="1610"/>
        <w:gridCol w:w="3103"/>
        <w:gridCol w:w="2595"/>
      </w:tblGrid>
      <w:tr w:rsidR="004F6A9A" w:rsidRPr="00D14926" w:rsidTr="007956A2">
        <w:tc>
          <w:tcPr>
            <w:tcW w:w="1605" w:type="dxa"/>
          </w:tcPr>
          <w:bookmarkEnd w:id="16"/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 w:hint="default"/>
                <w:b/>
                <w:bCs/>
                <w:sz w:val="21"/>
                <w:szCs w:val="21"/>
              </w:rPr>
              <w:t>作者</w:t>
            </w: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0</w:t>
            </w:r>
            <w:r w:rsidR="0034503C"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.</w:t>
            </w:r>
            <w:r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8</w:t>
            </w:r>
          </w:p>
        </w:tc>
        <w:tc>
          <w:tcPr>
            <w:tcW w:w="1610" w:type="dxa"/>
          </w:tcPr>
          <w:p w:rsidR="004F6A9A" w:rsidRPr="00D14926" w:rsidRDefault="0034503C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2017.</w:t>
            </w:r>
            <w:r w:rsidR="007F7871">
              <w:rPr>
                <w:rFonts w:asciiTheme="minorEastAsia" w:eastAsiaTheme="minorEastAsia" w:hAnsiTheme="minorEastAsia" w:cs="Arial"/>
                <w:sz w:val="21"/>
                <w:szCs w:val="21"/>
              </w:rPr>
              <w:t>8</w:t>
            </w:r>
            <w:r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.</w:t>
            </w:r>
            <w:r w:rsidR="007F7871">
              <w:rPr>
                <w:rFonts w:asciiTheme="minorEastAsia" w:eastAsiaTheme="minorEastAsia" w:hAnsiTheme="minorEastAsia" w:cs="Arial"/>
                <w:sz w:val="21"/>
                <w:szCs w:val="21"/>
              </w:rPr>
              <w:t>10</w:t>
            </w:r>
          </w:p>
        </w:tc>
        <w:tc>
          <w:tcPr>
            <w:tcW w:w="3103" w:type="dxa"/>
          </w:tcPr>
          <w:p w:rsidR="004F6A9A" w:rsidRPr="00D14926" w:rsidRDefault="003C6F13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  <w:r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初稿</w:t>
            </w:r>
          </w:p>
        </w:tc>
        <w:tc>
          <w:tcPr>
            <w:tcW w:w="2595" w:type="dxa"/>
          </w:tcPr>
          <w:p w:rsidR="004F6A9A" w:rsidRPr="00D14926" w:rsidRDefault="007956A2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  <w:proofErr w:type="gramStart"/>
            <w:r w:rsidRPr="00D14926">
              <w:rPr>
                <w:rFonts w:asciiTheme="minorEastAsia" w:eastAsiaTheme="minorEastAsia" w:hAnsiTheme="minorEastAsia" w:cs="Arial"/>
                <w:sz w:val="21"/>
                <w:szCs w:val="21"/>
              </w:rPr>
              <w:t>雷存正</w:t>
            </w:r>
            <w:proofErr w:type="gramEnd"/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  <w:tr w:rsidR="004F6A9A" w:rsidRPr="00D14926" w:rsidTr="007956A2">
        <w:tc>
          <w:tcPr>
            <w:tcW w:w="160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1610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3103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  <w:tc>
          <w:tcPr>
            <w:tcW w:w="2595" w:type="dxa"/>
          </w:tcPr>
          <w:p w:rsidR="004F6A9A" w:rsidRPr="00D14926" w:rsidRDefault="004F6A9A" w:rsidP="005949F5">
            <w:pPr>
              <w:pStyle w:val="Tabletext"/>
              <w:spacing w:after="0" w:line="360" w:lineRule="auto"/>
              <w:rPr>
                <w:rFonts w:asciiTheme="minorEastAsia" w:eastAsiaTheme="minorEastAsia" w:hAnsiTheme="minorEastAsia" w:cs="Arial" w:hint="default"/>
                <w:sz w:val="21"/>
                <w:szCs w:val="21"/>
              </w:rPr>
            </w:pPr>
          </w:p>
        </w:tc>
      </w:tr>
    </w:tbl>
    <w:p w:rsidR="004E2E93" w:rsidRPr="0024278D" w:rsidRDefault="004E2E93" w:rsidP="007956A2">
      <w:pPr>
        <w:spacing w:line="360" w:lineRule="auto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sectPr w:rsidR="004E2E93" w:rsidRPr="0024278D" w:rsidSect="00970598">
      <w:headerReference w:type="default" r:id="rId15"/>
      <w:footerReference w:type="default" r:id="rId16"/>
      <w:headerReference w:type="first" r:id="rId17"/>
      <w:footerReference w:type="first" r:id="rId18"/>
      <w:pgSz w:w="11900" w:h="16840" w:code="1"/>
      <w:pgMar w:top="-1135" w:right="1588" w:bottom="1264" w:left="1588" w:header="720" w:footer="4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440" w:rsidRDefault="00F93440">
      <w:r>
        <w:separator/>
      </w:r>
    </w:p>
  </w:endnote>
  <w:endnote w:type="continuationSeparator" w:id="0">
    <w:p w:rsidR="00F93440" w:rsidRDefault="00F9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Pr="00B84A76" w:rsidRDefault="00004317" w:rsidP="00B84A76">
    <w:pPr>
      <w:pStyle w:val="ac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Default="00004317" w:rsidP="00CD5251">
    <w:pPr>
      <w:pStyle w:val="ac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9271A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19271A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Default="00004317" w:rsidP="00A51DA5">
    <w:pPr>
      <w:pStyle w:val="ac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9271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19271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:rsidR="00004317" w:rsidRDefault="00004317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Default="00004317" w:rsidP="00B84A76">
    <w:pPr>
      <w:pStyle w:val="ac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9271A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19271A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Default="00004317" w:rsidP="00B84A76">
    <w:pPr>
      <w:pStyle w:val="ac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:rsidR="00004317" w:rsidRDefault="00004317" w:rsidP="00B84A76">
    <w:pPr>
      <w:pStyle w:val="ac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440" w:rsidRDefault="00F93440">
      <w:r>
        <w:separator/>
      </w:r>
    </w:p>
  </w:footnote>
  <w:footnote w:type="continuationSeparator" w:id="0">
    <w:p w:rsidR="00F93440" w:rsidRDefault="00F93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Pr="00CD5251" w:rsidRDefault="00004317" w:rsidP="00B84A76">
    <w:pPr>
      <w:pStyle w:val="a8"/>
      <w:tabs>
        <w:tab w:val="clear" w:pos="8640"/>
        <w:tab w:val="left" w:pos="687"/>
        <w:tab w:val="right" w:pos="8222"/>
        <w:tab w:val="right" w:pos="8724"/>
      </w:tabs>
      <w:rPr>
        <w:rFonts w:ascii="宋体" w:hAnsi="宋体" w:cs="宋体"/>
        <w:lang w:eastAsia="zh-CN"/>
      </w:rPr>
    </w:pPr>
    <w:r>
      <w:tab/>
    </w:r>
    <w:r>
      <w:tab/>
    </w:r>
    <w:r>
      <w:tab/>
    </w:r>
    <w:r>
      <w:rPr>
        <w:noProof/>
        <w:lang w:eastAsia="zh-CN"/>
      </w:rPr>
      <mc:AlternateContent>
        <mc:Choice Requires="wps">
          <w:drawing>
            <wp:anchor distT="4294967291" distB="4294967291" distL="114300" distR="114300" simplePos="0" relativeHeight="251663360" behindDoc="0" locked="0" layoutInCell="1" allowOverlap="1" wp14:anchorId="104D24AB" wp14:editId="7A847A67">
              <wp:simplePos x="0" y="0"/>
              <wp:positionH relativeFrom="column">
                <wp:posOffset>51435</wp:posOffset>
              </wp:positionH>
              <wp:positionV relativeFrom="paragraph">
                <wp:posOffset>262889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" o:spid="_x0000_s1026" style="position:absolute;left:0;text-align:left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4.05pt,20.7pt" to="41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" strokecolor="black [3040]" strokeweight=".25pt">
              <o:lock v:ext="edit" shapetype="f"/>
            </v:line>
          </w:pict>
        </mc:Fallback>
      </mc:AlternateContent>
    </w:r>
    <w:r>
      <w:rPr>
        <w:rFonts w:ascii="宋体" w:hAnsi="宋体" w:cs="宋体" w:hint="eastAsia"/>
        <w:lang w:eastAsia="zh-CN"/>
      </w:rPr>
      <w:t>统一认证</w:t>
    </w:r>
    <w:r>
      <w:rPr>
        <w:rFonts w:hint="eastAsia"/>
        <w:lang w:eastAsia="zh-CN"/>
      </w:rPr>
      <w:t>_</w:t>
    </w:r>
    <w:r>
      <w:rPr>
        <w:rFonts w:ascii="宋体" w:hAnsi="宋体" w:cs="宋体" w:hint="eastAsia"/>
        <w:lang w:eastAsia="zh-CN"/>
      </w:rPr>
      <w:t>产品需求文档</w:t>
    </w:r>
  </w:p>
  <w:p w:rsidR="00004317" w:rsidRDefault="00004317">
    <w:pPr>
      <w:pStyle w:val="a8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Default="00004317" w:rsidP="00E9201D">
    <w:pPr>
      <w:pStyle w:val="a8"/>
      <w:pBdr>
        <w:bottom w:val="single" w:sz="4" w:space="1" w:color="auto"/>
      </w:pBdr>
      <w:wordWrap w:val="0"/>
      <w:jc w:val="right"/>
      <w:rPr>
        <w:rFonts w:ascii="宋体" w:hAnsi="宋体" w:cs="宋体"/>
        <w:lang w:eastAsia="zh-CN"/>
      </w:rPr>
    </w:pPr>
    <w:r>
      <w:rPr>
        <w:rFonts w:ascii="宋体" w:hAnsi="宋体" w:cs="宋体" w:hint="eastAsia"/>
        <w:lang w:eastAsia="zh-CN"/>
      </w:rPr>
      <w:t xml:space="preserve"> </w:t>
    </w:r>
    <w:r>
      <w:rPr>
        <w:rFonts w:ascii="宋体" w:hAnsi="宋体" w:cs="宋体"/>
        <w:lang w:eastAsia="zh-CN"/>
      </w:rPr>
      <w:t xml:space="preserve">                                                     </w:t>
    </w:r>
  </w:p>
  <w:p w:rsidR="00004317" w:rsidRDefault="00004317" w:rsidP="007D65D8">
    <w:pPr>
      <w:pStyle w:val="a8"/>
      <w:pBdr>
        <w:bottom w:val="single" w:sz="4" w:space="1" w:color="auto"/>
      </w:pBdr>
      <w:jc w:val="right"/>
      <w:rPr>
        <w:rFonts w:ascii="宋体" w:hAnsi="宋体" w:cs="宋体"/>
        <w:lang w:eastAsia="zh-CN"/>
      </w:rPr>
    </w:pPr>
    <w:r>
      <w:rPr>
        <w:rFonts w:ascii="宋体" w:hAnsi="宋体" w:cs="宋体" w:hint="eastAsia"/>
        <w:lang w:eastAsia="zh-CN"/>
      </w:rPr>
      <w:t>功能需求书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Default="00004317" w:rsidP="007D65D8">
    <w:pPr>
      <w:pStyle w:val="a8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 xml:space="preserve">                      </w:t>
    </w:r>
    <w:r>
      <w:rPr>
        <w:lang w:eastAsia="zh-CN"/>
      </w:rPr>
      <w:t xml:space="preserve">                                                                                   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功能需求</w:t>
    </w:r>
    <w:r>
      <w:rPr>
        <w:lang w:eastAsia="zh-CN"/>
      </w:rPr>
      <w:t>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Pr="00CD5251" w:rsidRDefault="00004317" w:rsidP="00FB4671">
    <w:pPr>
      <w:pStyle w:val="a8"/>
      <w:jc w:val="right"/>
      <w:rPr>
        <w:rFonts w:ascii="宋体" w:hAnsi="宋体" w:cs="宋体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4294967291" distB="4294967291" distL="114300" distR="114300" simplePos="0" relativeHeight="251665408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262889</wp:posOffset>
              </wp:positionV>
              <wp:extent cx="5257800" cy="0"/>
              <wp:effectExtent l="0" t="0" r="19050" b="19050"/>
              <wp:wrapNone/>
              <wp:docPr id="19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left:0;text-align:left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.05pt,20.7pt" to="41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" strokecolor="black [3040]" strokeweight=".25pt">
              <o:lock v:ext="edit" shapetype="f"/>
            </v:line>
          </w:pict>
        </mc:Fallback>
      </mc:AlternateContent>
    </w:r>
    <w:r>
      <w:rPr>
        <w:rFonts w:ascii="宋体" w:hAnsi="宋体" w:cs="宋体" w:hint="eastAsia"/>
        <w:lang w:eastAsia="zh-CN"/>
      </w:rPr>
      <w:t>功能需求书</w:t>
    </w:r>
  </w:p>
  <w:p w:rsidR="00004317" w:rsidRPr="00FB4671" w:rsidRDefault="00004317" w:rsidP="00FB4671">
    <w:pPr>
      <w:pStyle w:val="a8"/>
      <w:rPr>
        <w:lang w:eastAsia="zh-CN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17" w:rsidRPr="00FB4671" w:rsidRDefault="00004317" w:rsidP="00FB4671">
    <w:pPr>
      <w:pStyle w:val="a8"/>
      <w:jc w:val="right"/>
      <w:rPr>
        <w:rFonts w:ascii="宋体" w:hAnsi="宋体" w:cs="宋体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262889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left:0;text-align:left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.05pt,20.7pt" to="41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" strokecolor="black [3040]" strokeweight=".25pt">
              <o:lock v:ext="edit" shapetype="f"/>
            </v:line>
          </w:pict>
        </mc:Fallback>
      </mc:AlternateContent>
    </w:r>
    <w:r>
      <w:rPr>
        <w:rFonts w:ascii="宋体" w:hAnsi="宋体" w:cs="宋体" w:hint="eastAsia"/>
        <w:lang w:eastAsia="zh-CN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C6982A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42923D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36F82F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82DCBE9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6748B46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3126D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68D65F0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5E2F1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56CE2D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>
    <w:nsid w:val="07656E50"/>
    <w:multiLevelType w:val="multilevel"/>
    <w:tmpl w:val="8EB6463E"/>
    <w:lvl w:ilvl="0">
      <w:start w:val="1"/>
      <w:numFmt w:val="decimal"/>
      <w:pStyle w:val="1h1H1Huvudrubrikh1h1applevel1Level1Headhead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0C277567"/>
    <w:multiLevelType w:val="hybridMultilevel"/>
    <w:tmpl w:val="8144B63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61F64D6"/>
    <w:multiLevelType w:val="hybridMultilevel"/>
    <w:tmpl w:val="7A022D68"/>
    <w:lvl w:ilvl="0" w:tplc="D4C2D546">
      <w:start w:val="1"/>
      <w:numFmt w:val="none"/>
      <w:pStyle w:val="SRSrqmtnote"/>
      <w:lvlText w:val="%1Note:"/>
      <w:lvlJc w:val="left"/>
      <w:pPr>
        <w:tabs>
          <w:tab w:val="num" w:pos="2138"/>
        </w:tabs>
        <w:ind w:left="1838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8BF7B02"/>
    <w:multiLevelType w:val="hybridMultilevel"/>
    <w:tmpl w:val="58DC548E"/>
    <w:lvl w:ilvl="0" w:tplc="04090001">
      <w:start w:val="1"/>
      <w:numFmt w:val="bullet"/>
      <w:pStyle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  <w:sz w:val="14"/>
      </w:rPr>
    </w:lvl>
    <w:lvl w:ilvl="1" w:tplc="04090019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3">
    <w:nsid w:val="1AB55496"/>
    <w:multiLevelType w:val="hybridMultilevel"/>
    <w:tmpl w:val="89C823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707963"/>
    <w:multiLevelType w:val="hybridMultilevel"/>
    <w:tmpl w:val="34D08FE4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25A31684"/>
    <w:multiLevelType w:val="hybridMultilevel"/>
    <w:tmpl w:val="F0A0BB3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32150EB7"/>
    <w:multiLevelType w:val="hybridMultilevel"/>
    <w:tmpl w:val="DF520D96"/>
    <w:lvl w:ilvl="0" w:tplc="04090001">
      <w:start w:val="1"/>
      <w:numFmt w:val="none"/>
      <w:pStyle w:val="SRSrqmttestability"/>
      <w:lvlText w:val="%1Testability:"/>
      <w:lvlJc w:val="left"/>
      <w:pPr>
        <w:tabs>
          <w:tab w:val="num" w:pos="3578"/>
        </w:tabs>
        <w:ind w:left="1778" w:hanging="360"/>
      </w:pPr>
      <w:rPr>
        <w:rFonts w:hint="eastAsia"/>
        <w:b/>
        <w:i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3AF0A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384D2FC2"/>
    <w:multiLevelType w:val="hybridMultilevel"/>
    <w:tmpl w:val="5044AF12"/>
    <w:lvl w:ilvl="0" w:tplc="2430B52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9F52122"/>
    <w:multiLevelType w:val="hybridMultilevel"/>
    <w:tmpl w:val="AF9A4A96"/>
    <w:lvl w:ilvl="0" w:tplc="61E02EEA">
      <w:start w:val="1"/>
      <w:numFmt w:val="decimal"/>
      <w:pStyle w:val="ListBulletR"/>
      <w:lvlText w:val="[R-PI-VMP-%1]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sz w:val="20"/>
      </w:rPr>
    </w:lvl>
    <w:lvl w:ilvl="1" w:tplc="32E04B5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EC3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64CEB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宋体" w:hAnsi="Times New Roman" w:cs="Times New Roman" w:hint="default"/>
      </w:rPr>
    </w:lvl>
    <w:lvl w:ilvl="4" w:tplc="B9E4F6E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C9CA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A583E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5F0F94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1C265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07E65F9"/>
    <w:multiLevelType w:val="hybridMultilevel"/>
    <w:tmpl w:val="B90A60F2"/>
    <w:lvl w:ilvl="0" w:tplc="4D5AE0EC">
      <w:start w:val="1"/>
      <w:numFmt w:val="none"/>
      <w:pStyle w:val="a1"/>
      <w:lvlText w:val="%1·　"/>
      <w:lvlJc w:val="left"/>
      <w:pPr>
        <w:tabs>
          <w:tab w:val="num" w:pos="1080"/>
        </w:tabs>
        <w:ind w:left="67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>
      <w:start w:val="1"/>
      <w:numFmt w:val="decimal"/>
      <w:lvlText w:val="（%2）"/>
      <w:lvlJc w:val="left"/>
      <w:pPr>
        <w:tabs>
          <w:tab w:val="num" w:pos="1290"/>
        </w:tabs>
        <w:ind w:left="1290" w:hanging="93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3" w:tplc="CC14B25C" w:tentative="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</w:abstractNum>
  <w:abstractNum w:abstractNumId="21">
    <w:nsid w:val="60F84321"/>
    <w:multiLevelType w:val="multilevel"/>
    <w:tmpl w:val="AF12EA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644C7250"/>
    <w:multiLevelType w:val="hybridMultilevel"/>
    <w:tmpl w:val="7B2CE2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>
    <w:nsid w:val="68BC4C90"/>
    <w:multiLevelType w:val="hybridMultilevel"/>
    <w:tmpl w:val="D9146886"/>
    <w:lvl w:ilvl="0" w:tplc="DA881798">
      <w:start w:val="1"/>
      <w:numFmt w:val="none"/>
      <w:pStyle w:val="SRSrqmtreference"/>
      <w:lvlText w:val="%1Reference:"/>
      <w:lvlJc w:val="left"/>
      <w:pPr>
        <w:tabs>
          <w:tab w:val="num" w:pos="3578"/>
        </w:tabs>
        <w:ind w:left="1778" w:hanging="360"/>
      </w:pPr>
      <w:rPr>
        <w:rFonts w:hint="eastAsia"/>
        <w:b/>
        <w:i w:val="0"/>
      </w:rPr>
    </w:lvl>
    <w:lvl w:ilvl="1" w:tplc="7960CB1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ED45BD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560B3D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8E676A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CB07C8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1FE8BD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91E313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DF8EDE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EA2025"/>
    <w:multiLevelType w:val="multilevel"/>
    <w:tmpl w:val="F7168CC6"/>
    <w:lvl w:ilvl="0">
      <w:start w:val="1"/>
      <w:numFmt w:val="decimal"/>
      <w:lvlText w:val="[WDF_1.0_Feature%1]"/>
      <w:lvlJc w:val="left"/>
      <w:pPr>
        <w:tabs>
          <w:tab w:val="num" w:pos="1860"/>
        </w:tabs>
        <w:ind w:left="1860" w:hanging="420"/>
      </w:pPr>
      <w:rPr>
        <w:rFonts w:hint="eastAsia"/>
        <w:b w:val="0"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791"/>
        </w:tabs>
        <w:ind w:left="54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6117" w:hanging="1700"/>
      </w:pPr>
      <w:rPr>
        <w:rFonts w:hint="eastAsia"/>
      </w:rPr>
    </w:lvl>
  </w:abstractNum>
  <w:abstractNum w:abstractNumId="25">
    <w:nsid w:val="6F9E5283"/>
    <w:multiLevelType w:val="hybridMultilevel"/>
    <w:tmpl w:val="3B7C5972"/>
    <w:lvl w:ilvl="0" w:tplc="04090001">
      <w:start w:val="1"/>
      <w:numFmt w:val="none"/>
      <w:pStyle w:val="SRSrqmtdependency"/>
      <w:lvlText w:val="%1Dependency:"/>
      <w:lvlJc w:val="left"/>
      <w:pPr>
        <w:tabs>
          <w:tab w:val="num" w:pos="3938"/>
        </w:tabs>
        <w:ind w:left="1778" w:hanging="360"/>
      </w:pPr>
      <w:rPr>
        <w:rFonts w:hint="eastAsia"/>
        <w:b/>
        <w:i w:val="0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1785D19"/>
    <w:multiLevelType w:val="multilevel"/>
    <w:tmpl w:val="A63E398A"/>
    <w:lvl w:ilvl="0">
      <w:start w:val="1"/>
      <w:numFmt w:val="decimal"/>
      <w:pStyle w:val="TableTitle"/>
      <w:lvlText w:val="Table %1."/>
      <w:lvlJc w:val="left"/>
      <w:pPr>
        <w:tabs>
          <w:tab w:val="num" w:pos="1944"/>
        </w:tabs>
        <w:ind w:left="164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791"/>
        </w:tabs>
        <w:ind w:left="179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33"/>
        </w:tabs>
        <w:ind w:left="193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075"/>
        </w:tabs>
        <w:ind w:left="207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358"/>
        </w:tabs>
        <w:ind w:left="235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00"/>
        </w:tabs>
        <w:ind w:left="250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642"/>
        </w:tabs>
        <w:ind w:left="26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783"/>
        </w:tabs>
        <w:ind w:left="2783" w:hanging="1559"/>
      </w:pPr>
      <w:rPr>
        <w:rFonts w:hint="eastAsia"/>
      </w:rPr>
    </w:lvl>
  </w:abstractNum>
  <w:abstractNum w:abstractNumId="27">
    <w:nsid w:val="72114ED4"/>
    <w:multiLevelType w:val="multilevel"/>
    <w:tmpl w:val="6F2079C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77653CB3"/>
    <w:multiLevelType w:val="hybridMultilevel"/>
    <w:tmpl w:val="9B9E68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7EA0F72"/>
    <w:multiLevelType w:val="hybridMultilevel"/>
    <w:tmpl w:val="84620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D430D3"/>
    <w:multiLevelType w:val="hybridMultilevel"/>
    <w:tmpl w:val="4E545FC4"/>
    <w:lvl w:ilvl="0" w:tplc="30883830">
      <w:start w:val="1"/>
      <w:numFmt w:val="decimal"/>
      <w:pStyle w:val="Figure"/>
      <w:lvlText w:val="Figure %1"/>
      <w:lvlJc w:val="left"/>
      <w:pPr>
        <w:tabs>
          <w:tab w:val="num" w:pos="3600"/>
        </w:tabs>
        <w:ind w:left="3300" w:hanging="42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9660751"/>
    <w:multiLevelType w:val="multilevel"/>
    <w:tmpl w:val="BD34FF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536756"/>
    <w:multiLevelType w:val="hybridMultilevel"/>
    <w:tmpl w:val="90EE7720"/>
    <w:lvl w:ilvl="0" w:tplc="2D8CB88C">
      <w:start w:val="1"/>
      <w:numFmt w:val="bullet"/>
      <w:pStyle w:val="Bu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E7D4661"/>
    <w:multiLevelType w:val="singleLevel"/>
    <w:tmpl w:val="65887F2E"/>
    <w:lvl w:ilvl="0">
      <w:start w:val="1"/>
      <w:numFmt w:val="decimal"/>
      <w:pStyle w:val="ListBulletO"/>
      <w:lvlText w:val="[O-PAS-Prepaid-0%10]"/>
      <w:lvlJc w:val="left"/>
      <w:pPr>
        <w:tabs>
          <w:tab w:val="num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6"/>
  </w:num>
  <w:num w:numId="5">
    <w:abstractNumId w:val="16"/>
  </w:num>
  <w:num w:numId="6">
    <w:abstractNumId w:val="23"/>
  </w:num>
  <w:num w:numId="7">
    <w:abstractNumId w:val="25"/>
  </w:num>
  <w:num w:numId="8">
    <w:abstractNumId w:val="11"/>
  </w:num>
  <w:num w:numId="9">
    <w:abstractNumId w:val="26"/>
  </w:num>
  <w:num w:numId="10">
    <w:abstractNumId w:val="30"/>
  </w:num>
  <w:num w:numId="11">
    <w:abstractNumId w:val="7"/>
  </w:num>
  <w:num w:numId="12">
    <w:abstractNumId w:val="2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3"/>
  </w:num>
  <w:num w:numId="18">
    <w:abstractNumId w:val="33"/>
  </w:num>
  <w:num w:numId="19">
    <w:abstractNumId w:val="19"/>
  </w:num>
  <w:num w:numId="20">
    <w:abstractNumId w:val="24"/>
  </w:num>
  <w:num w:numId="21">
    <w:abstractNumId w:val="20"/>
  </w:num>
  <w:num w:numId="22">
    <w:abstractNumId w:val="32"/>
  </w:num>
  <w:num w:numId="23">
    <w:abstractNumId w:val="17"/>
  </w:num>
  <w:num w:numId="24">
    <w:abstractNumId w:val="31"/>
  </w:num>
  <w:num w:numId="25">
    <w:abstractNumId w:val="27"/>
  </w:num>
  <w:num w:numId="26">
    <w:abstractNumId w:val="9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2"/>
  </w:num>
  <w:num w:numId="30">
    <w:abstractNumId w:val="15"/>
  </w:num>
  <w:num w:numId="31">
    <w:abstractNumId w:val="18"/>
  </w:num>
  <w:num w:numId="32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9"/>
  </w:num>
  <w:num w:numId="38">
    <w:abstractNumId w:val="28"/>
  </w:num>
  <w:num w:numId="39">
    <w:abstractNumId w:val="13"/>
  </w:num>
  <w:num w:numId="40">
    <w:abstractNumId w:val="29"/>
  </w:num>
  <w:num w:numId="41">
    <w:abstractNumId w:val="9"/>
  </w:num>
  <w:num w:numId="42">
    <w:abstractNumId w:val="9"/>
  </w:num>
  <w:num w:numId="43">
    <w:abstractNumId w:val="9"/>
  </w:num>
  <w:num w:numId="4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cacaca,#d5d5d5,#cece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3"/>
    <w:rsid w:val="00000B29"/>
    <w:rsid w:val="00001055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4317"/>
    <w:rsid w:val="00005672"/>
    <w:rsid w:val="0000611C"/>
    <w:rsid w:val="00011394"/>
    <w:rsid w:val="00011693"/>
    <w:rsid w:val="00012497"/>
    <w:rsid w:val="00012E45"/>
    <w:rsid w:val="00012EFD"/>
    <w:rsid w:val="00014FD6"/>
    <w:rsid w:val="00015574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1147"/>
    <w:rsid w:val="00021184"/>
    <w:rsid w:val="00021DF9"/>
    <w:rsid w:val="00023AF5"/>
    <w:rsid w:val="00023BC5"/>
    <w:rsid w:val="00023CED"/>
    <w:rsid w:val="00024076"/>
    <w:rsid w:val="0002431C"/>
    <w:rsid w:val="000246DB"/>
    <w:rsid w:val="00026EE1"/>
    <w:rsid w:val="00030021"/>
    <w:rsid w:val="00030472"/>
    <w:rsid w:val="00030AB2"/>
    <w:rsid w:val="0003293B"/>
    <w:rsid w:val="00032ECC"/>
    <w:rsid w:val="000332E1"/>
    <w:rsid w:val="0003342E"/>
    <w:rsid w:val="000334EC"/>
    <w:rsid w:val="00033AC1"/>
    <w:rsid w:val="00033CCC"/>
    <w:rsid w:val="00034CEF"/>
    <w:rsid w:val="00035F78"/>
    <w:rsid w:val="00036DCC"/>
    <w:rsid w:val="00037CE0"/>
    <w:rsid w:val="0004031B"/>
    <w:rsid w:val="000409EC"/>
    <w:rsid w:val="0004345C"/>
    <w:rsid w:val="00044902"/>
    <w:rsid w:val="00045136"/>
    <w:rsid w:val="000466C9"/>
    <w:rsid w:val="00046874"/>
    <w:rsid w:val="00046CC5"/>
    <w:rsid w:val="00047588"/>
    <w:rsid w:val="00047D1A"/>
    <w:rsid w:val="00047E8C"/>
    <w:rsid w:val="00047F4F"/>
    <w:rsid w:val="0005050C"/>
    <w:rsid w:val="0005234E"/>
    <w:rsid w:val="00052991"/>
    <w:rsid w:val="00053DC6"/>
    <w:rsid w:val="00053F5C"/>
    <w:rsid w:val="00054F77"/>
    <w:rsid w:val="00055D49"/>
    <w:rsid w:val="00056BC1"/>
    <w:rsid w:val="00056E89"/>
    <w:rsid w:val="00057026"/>
    <w:rsid w:val="00057392"/>
    <w:rsid w:val="00057645"/>
    <w:rsid w:val="000603AF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4893"/>
    <w:rsid w:val="00065102"/>
    <w:rsid w:val="000651CA"/>
    <w:rsid w:val="00065C1C"/>
    <w:rsid w:val="00066CC8"/>
    <w:rsid w:val="00066E3D"/>
    <w:rsid w:val="000676C3"/>
    <w:rsid w:val="000677D7"/>
    <w:rsid w:val="000678B5"/>
    <w:rsid w:val="00067C44"/>
    <w:rsid w:val="00067DDE"/>
    <w:rsid w:val="00067EC9"/>
    <w:rsid w:val="00070985"/>
    <w:rsid w:val="000715FC"/>
    <w:rsid w:val="00071735"/>
    <w:rsid w:val="000718BF"/>
    <w:rsid w:val="00071C2D"/>
    <w:rsid w:val="00072338"/>
    <w:rsid w:val="00072788"/>
    <w:rsid w:val="00073695"/>
    <w:rsid w:val="00073B17"/>
    <w:rsid w:val="000742CE"/>
    <w:rsid w:val="00074A4D"/>
    <w:rsid w:val="00075C6E"/>
    <w:rsid w:val="00075E74"/>
    <w:rsid w:val="0007607E"/>
    <w:rsid w:val="000760BF"/>
    <w:rsid w:val="00076219"/>
    <w:rsid w:val="0007748F"/>
    <w:rsid w:val="0007786A"/>
    <w:rsid w:val="0008027E"/>
    <w:rsid w:val="00081A10"/>
    <w:rsid w:val="00084634"/>
    <w:rsid w:val="0008528A"/>
    <w:rsid w:val="000854A9"/>
    <w:rsid w:val="0008562C"/>
    <w:rsid w:val="00085E45"/>
    <w:rsid w:val="00086B78"/>
    <w:rsid w:val="000875D2"/>
    <w:rsid w:val="0008783E"/>
    <w:rsid w:val="000878A8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1885"/>
    <w:rsid w:val="000A21B4"/>
    <w:rsid w:val="000A21D1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5CFC"/>
    <w:rsid w:val="000B63B3"/>
    <w:rsid w:val="000B7048"/>
    <w:rsid w:val="000C013A"/>
    <w:rsid w:val="000C045B"/>
    <w:rsid w:val="000C1303"/>
    <w:rsid w:val="000C174C"/>
    <w:rsid w:val="000C2948"/>
    <w:rsid w:val="000C2CB0"/>
    <w:rsid w:val="000C3784"/>
    <w:rsid w:val="000C37A9"/>
    <w:rsid w:val="000C3B1D"/>
    <w:rsid w:val="000C410D"/>
    <w:rsid w:val="000C4924"/>
    <w:rsid w:val="000C4A0F"/>
    <w:rsid w:val="000C692B"/>
    <w:rsid w:val="000C775B"/>
    <w:rsid w:val="000D04DC"/>
    <w:rsid w:val="000D1234"/>
    <w:rsid w:val="000D232B"/>
    <w:rsid w:val="000D287B"/>
    <w:rsid w:val="000D2B71"/>
    <w:rsid w:val="000D2E09"/>
    <w:rsid w:val="000D4462"/>
    <w:rsid w:val="000D4915"/>
    <w:rsid w:val="000D544E"/>
    <w:rsid w:val="000D5FC9"/>
    <w:rsid w:val="000D6D92"/>
    <w:rsid w:val="000D6F8C"/>
    <w:rsid w:val="000D6FCD"/>
    <w:rsid w:val="000D7D05"/>
    <w:rsid w:val="000E0B8F"/>
    <w:rsid w:val="000E0CD0"/>
    <w:rsid w:val="000E14C4"/>
    <w:rsid w:val="000E20F5"/>
    <w:rsid w:val="000E219F"/>
    <w:rsid w:val="000E2AA9"/>
    <w:rsid w:val="000E3340"/>
    <w:rsid w:val="000E3BC5"/>
    <w:rsid w:val="000E49F2"/>
    <w:rsid w:val="000E6CE7"/>
    <w:rsid w:val="000E79B8"/>
    <w:rsid w:val="000E7E0F"/>
    <w:rsid w:val="000F0EB7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0619C"/>
    <w:rsid w:val="00106DF9"/>
    <w:rsid w:val="001110D9"/>
    <w:rsid w:val="00111470"/>
    <w:rsid w:val="00111891"/>
    <w:rsid w:val="00111D08"/>
    <w:rsid w:val="0011375E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ACE"/>
    <w:rsid w:val="00125B5F"/>
    <w:rsid w:val="00126580"/>
    <w:rsid w:val="00127A84"/>
    <w:rsid w:val="00130119"/>
    <w:rsid w:val="00134162"/>
    <w:rsid w:val="00134EEB"/>
    <w:rsid w:val="00134FE9"/>
    <w:rsid w:val="001353F3"/>
    <w:rsid w:val="001355CF"/>
    <w:rsid w:val="00136A3C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780"/>
    <w:rsid w:val="00151CBC"/>
    <w:rsid w:val="0015258F"/>
    <w:rsid w:val="0015289F"/>
    <w:rsid w:val="00153197"/>
    <w:rsid w:val="001533A5"/>
    <w:rsid w:val="00153B5E"/>
    <w:rsid w:val="00153EDB"/>
    <w:rsid w:val="00154322"/>
    <w:rsid w:val="00154CFC"/>
    <w:rsid w:val="00154E4A"/>
    <w:rsid w:val="001552B4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421E"/>
    <w:rsid w:val="00164394"/>
    <w:rsid w:val="00164E38"/>
    <w:rsid w:val="001660C9"/>
    <w:rsid w:val="00166A8E"/>
    <w:rsid w:val="00166F28"/>
    <w:rsid w:val="0016787E"/>
    <w:rsid w:val="00167EC1"/>
    <w:rsid w:val="0017020C"/>
    <w:rsid w:val="001702A8"/>
    <w:rsid w:val="001706D0"/>
    <w:rsid w:val="00170C86"/>
    <w:rsid w:val="001714D0"/>
    <w:rsid w:val="0017279E"/>
    <w:rsid w:val="00172E64"/>
    <w:rsid w:val="00173D70"/>
    <w:rsid w:val="00174A0C"/>
    <w:rsid w:val="00175461"/>
    <w:rsid w:val="0017547A"/>
    <w:rsid w:val="00175A85"/>
    <w:rsid w:val="00175EED"/>
    <w:rsid w:val="00175F05"/>
    <w:rsid w:val="001763AF"/>
    <w:rsid w:val="00176AE6"/>
    <w:rsid w:val="00176DE0"/>
    <w:rsid w:val="00176E40"/>
    <w:rsid w:val="00177EF2"/>
    <w:rsid w:val="00180843"/>
    <w:rsid w:val="001809FB"/>
    <w:rsid w:val="00180E13"/>
    <w:rsid w:val="0018274D"/>
    <w:rsid w:val="00182D14"/>
    <w:rsid w:val="001838E3"/>
    <w:rsid w:val="001839D1"/>
    <w:rsid w:val="001839F0"/>
    <w:rsid w:val="001843B8"/>
    <w:rsid w:val="00184525"/>
    <w:rsid w:val="00184796"/>
    <w:rsid w:val="001850EB"/>
    <w:rsid w:val="00185196"/>
    <w:rsid w:val="00187606"/>
    <w:rsid w:val="001909F3"/>
    <w:rsid w:val="00190F7C"/>
    <w:rsid w:val="00191EE3"/>
    <w:rsid w:val="0019271A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4CC1"/>
    <w:rsid w:val="001A54CA"/>
    <w:rsid w:val="001A5F8F"/>
    <w:rsid w:val="001A66CD"/>
    <w:rsid w:val="001A6C8E"/>
    <w:rsid w:val="001A72B0"/>
    <w:rsid w:val="001A73B9"/>
    <w:rsid w:val="001A7586"/>
    <w:rsid w:val="001A7DBE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05A"/>
    <w:rsid w:val="001C2179"/>
    <w:rsid w:val="001C26BD"/>
    <w:rsid w:val="001C2963"/>
    <w:rsid w:val="001C2C06"/>
    <w:rsid w:val="001C2DAC"/>
    <w:rsid w:val="001C30DE"/>
    <w:rsid w:val="001C32C8"/>
    <w:rsid w:val="001C3375"/>
    <w:rsid w:val="001C47C5"/>
    <w:rsid w:val="001C52A5"/>
    <w:rsid w:val="001C6A81"/>
    <w:rsid w:val="001C6EAD"/>
    <w:rsid w:val="001C70A5"/>
    <w:rsid w:val="001C76D7"/>
    <w:rsid w:val="001D0127"/>
    <w:rsid w:val="001D0245"/>
    <w:rsid w:val="001D0DC6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57B"/>
    <w:rsid w:val="001D376E"/>
    <w:rsid w:val="001D3BFC"/>
    <w:rsid w:val="001D3D2F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13A"/>
    <w:rsid w:val="001E7926"/>
    <w:rsid w:val="001E7EAC"/>
    <w:rsid w:val="001F0C94"/>
    <w:rsid w:val="001F1F52"/>
    <w:rsid w:val="001F1F63"/>
    <w:rsid w:val="001F2FE7"/>
    <w:rsid w:val="001F30AA"/>
    <w:rsid w:val="001F3577"/>
    <w:rsid w:val="001F3AD0"/>
    <w:rsid w:val="001F5CA3"/>
    <w:rsid w:val="001F5ED3"/>
    <w:rsid w:val="001F6530"/>
    <w:rsid w:val="001F67C8"/>
    <w:rsid w:val="001F6E32"/>
    <w:rsid w:val="00200428"/>
    <w:rsid w:val="00200545"/>
    <w:rsid w:val="00200B3E"/>
    <w:rsid w:val="002010FF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12C7"/>
    <w:rsid w:val="0021240A"/>
    <w:rsid w:val="0021297B"/>
    <w:rsid w:val="00212ACC"/>
    <w:rsid w:val="00213686"/>
    <w:rsid w:val="00215EDB"/>
    <w:rsid w:val="00216159"/>
    <w:rsid w:val="00216A21"/>
    <w:rsid w:val="00216A2D"/>
    <w:rsid w:val="00216B2C"/>
    <w:rsid w:val="00216D27"/>
    <w:rsid w:val="0021743F"/>
    <w:rsid w:val="002226DB"/>
    <w:rsid w:val="002239D7"/>
    <w:rsid w:val="00224181"/>
    <w:rsid w:val="002243E8"/>
    <w:rsid w:val="0022460F"/>
    <w:rsid w:val="00224A98"/>
    <w:rsid w:val="00225779"/>
    <w:rsid w:val="00225F8C"/>
    <w:rsid w:val="00226F42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78D"/>
    <w:rsid w:val="002429DF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5FD"/>
    <w:rsid w:val="00246643"/>
    <w:rsid w:val="00246DED"/>
    <w:rsid w:val="00250918"/>
    <w:rsid w:val="002510D7"/>
    <w:rsid w:val="002513C2"/>
    <w:rsid w:val="00252041"/>
    <w:rsid w:val="00252EA2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909"/>
    <w:rsid w:val="00261CA1"/>
    <w:rsid w:val="002621AF"/>
    <w:rsid w:val="00262AF0"/>
    <w:rsid w:val="00264687"/>
    <w:rsid w:val="00265211"/>
    <w:rsid w:val="00265684"/>
    <w:rsid w:val="00266600"/>
    <w:rsid w:val="0026694C"/>
    <w:rsid w:val="002670ED"/>
    <w:rsid w:val="00267E3A"/>
    <w:rsid w:val="00267FE9"/>
    <w:rsid w:val="002701A7"/>
    <w:rsid w:val="00270828"/>
    <w:rsid w:val="002712C1"/>
    <w:rsid w:val="00271368"/>
    <w:rsid w:val="00271399"/>
    <w:rsid w:val="0027182B"/>
    <w:rsid w:val="002718B0"/>
    <w:rsid w:val="00271FBA"/>
    <w:rsid w:val="00272A8C"/>
    <w:rsid w:val="00272B7A"/>
    <w:rsid w:val="00273FED"/>
    <w:rsid w:val="002746DB"/>
    <w:rsid w:val="002756F5"/>
    <w:rsid w:val="00276003"/>
    <w:rsid w:val="00276306"/>
    <w:rsid w:val="00276CFB"/>
    <w:rsid w:val="00277517"/>
    <w:rsid w:val="0027792C"/>
    <w:rsid w:val="00277A0D"/>
    <w:rsid w:val="002808EA"/>
    <w:rsid w:val="00280DFB"/>
    <w:rsid w:val="00282C06"/>
    <w:rsid w:val="00283987"/>
    <w:rsid w:val="00283BB4"/>
    <w:rsid w:val="00284D39"/>
    <w:rsid w:val="00285165"/>
    <w:rsid w:val="00285774"/>
    <w:rsid w:val="00285C94"/>
    <w:rsid w:val="00285E26"/>
    <w:rsid w:val="002860BC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9775B"/>
    <w:rsid w:val="002A142B"/>
    <w:rsid w:val="002A149E"/>
    <w:rsid w:val="002A1A57"/>
    <w:rsid w:val="002A1FF8"/>
    <w:rsid w:val="002A203C"/>
    <w:rsid w:val="002A2367"/>
    <w:rsid w:val="002A2A2E"/>
    <w:rsid w:val="002A31D4"/>
    <w:rsid w:val="002A32FF"/>
    <w:rsid w:val="002A3D64"/>
    <w:rsid w:val="002A4343"/>
    <w:rsid w:val="002A49F9"/>
    <w:rsid w:val="002A5A39"/>
    <w:rsid w:val="002A5EEE"/>
    <w:rsid w:val="002A6D1E"/>
    <w:rsid w:val="002A6FA0"/>
    <w:rsid w:val="002A7E7E"/>
    <w:rsid w:val="002B0F0F"/>
    <w:rsid w:val="002B16ED"/>
    <w:rsid w:val="002B189B"/>
    <w:rsid w:val="002B22EE"/>
    <w:rsid w:val="002B248C"/>
    <w:rsid w:val="002B30F5"/>
    <w:rsid w:val="002B4CB5"/>
    <w:rsid w:val="002B4F75"/>
    <w:rsid w:val="002B59B0"/>
    <w:rsid w:val="002B5E91"/>
    <w:rsid w:val="002B61C8"/>
    <w:rsid w:val="002B6727"/>
    <w:rsid w:val="002B7113"/>
    <w:rsid w:val="002B720D"/>
    <w:rsid w:val="002B7C6C"/>
    <w:rsid w:val="002C02B7"/>
    <w:rsid w:val="002C047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1AE"/>
    <w:rsid w:val="002D2478"/>
    <w:rsid w:val="002D2E21"/>
    <w:rsid w:val="002D32C8"/>
    <w:rsid w:val="002D3DCD"/>
    <w:rsid w:val="002D4646"/>
    <w:rsid w:val="002D4828"/>
    <w:rsid w:val="002D4FFB"/>
    <w:rsid w:val="002D559E"/>
    <w:rsid w:val="002D6438"/>
    <w:rsid w:val="002D656D"/>
    <w:rsid w:val="002D669C"/>
    <w:rsid w:val="002D76DC"/>
    <w:rsid w:val="002D7A4A"/>
    <w:rsid w:val="002D7E48"/>
    <w:rsid w:val="002E0470"/>
    <w:rsid w:val="002E0534"/>
    <w:rsid w:val="002E12D6"/>
    <w:rsid w:val="002E4C01"/>
    <w:rsid w:val="002E592D"/>
    <w:rsid w:val="002E5C32"/>
    <w:rsid w:val="002E736C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5843"/>
    <w:rsid w:val="002F61B8"/>
    <w:rsid w:val="002F699C"/>
    <w:rsid w:val="002F6CB5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07"/>
    <w:rsid w:val="00305721"/>
    <w:rsid w:val="0030726D"/>
    <w:rsid w:val="00310BC3"/>
    <w:rsid w:val="00310EB0"/>
    <w:rsid w:val="00311432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309A"/>
    <w:rsid w:val="0032583A"/>
    <w:rsid w:val="00325B7E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C6A"/>
    <w:rsid w:val="0034330B"/>
    <w:rsid w:val="0034430B"/>
    <w:rsid w:val="0034466A"/>
    <w:rsid w:val="00344F2A"/>
    <w:rsid w:val="0034503C"/>
    <w:rsid w:val="0034586D"/>
    <w:rsid w:val="00346948"/>
    <w:rsid w:val="00346B71"/>
    <w:rsid w:val="003470B2"/>
    <w:rsid w:val="003471CB"/>
    <w:rsid w:val="00351068"/>
    <w:rsid w:val="00351923"/>
    <w:rsid w:val="003542D3"/>
    <w:rsid w:val="00354BD6"/>
    <w:rsid w:val="003554FC"/>
    <w:rsid w:val="003556F2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DA3"/>
    <w:rsid w:val="00375303"/>
    <w:rsid w:val="00375B69"/>
    <w:rsid w:val="00376110"/>
    <w:rsid w:val="003775EB"/>
    <w:rsid w:val="00377677"/>
    <w:rsid w:val="00380809"/>
    <w:rsid w:val="00381C61"/>
    <w:rsid w:val="00383F7C"/>
    <w:rsid w:val="0038478C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20B2"/>
    <w:rsid w:val="00392705"/>
    <w:rsid w:val="003937BE"/>
    <w:rsid w:val="003947F8"/>
    <w:rsid w:val="003948AA"/>
    <w:rsid w:val="00394B3F"/>
    <w:rsid w:val="003960FD"/>
    <w:rsid w:val="00396BC8"/>
    <w:rsid w:val="00396E0D"/>
    <w:rsid w:val="003A06C9"/>
    <w:rsid w:val="003A0EAF"/>
    <w:rsid w:val="003A1121"/>
    <w:rsid w:val="003A19A8"/>
    <w:rsid w:val="003A1E11"/>
    <w:rsid w:val="003A3109"/>
    <w:rsid w:val="003A397A"/>
    <w:rsid w:val="003A3A8B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F81"/>
    <w:rsid w:val="003B082F"/>
    <w:rsid w:val="003B1315"/>
    <w:rsid w:val="003B355D"/>
    <w:rsid w:val="003B3B3D"/>
    <w:rsid w:val="003B4130"/>
    <w:rsid w:val="003B41F8"/>
    <w:rsid w:val="003B4392"/>
    <w:rsid w:val="003B53E9"/>
    <w:rsid w:val="003B564A"/>
    <w:rsid w:val="003B58D9"/>
    <w:rsid w:val="003B6285"/>
    <w:rsid w:val="003B6CB6"/>
    <w:rsid w:val="003B7B5A"/>
    <w:rsid w:val="003C029D"/>
    <w:rsid w:val="003C0332"/>
    <w:rsid w:val="003C04F0"/>
    <w:rsid w:val="003C10A1"/>
    <w:rsid w:val="003C1B96"/>
    <w:rsid w:val="003C2FBE"/>
    <w:rsid w:val="003C4B3E"/>
    <w:rsid w:val="003C4E2D"/>
    <w:rsid w:val="003C5839"/>
    <w:rsid w:val="003C5887"/>
    <w:rsid w:val="003C65A4"/>
    <w:rsid w:val="003C6A73"/>
    <w:rsid w:val="003C6ADE"/>
    <w:rsid w:val="003C6F13"/>
    <w:rsid w:val="003C70DA"/>
    <w:rsid w:val="003C78D2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0158"/>
    <w:rsid w:val="003E307F"/>
    <w:rsid w:val="003E30FF"/>
    <w:rsid w:val="003E3681"/>
    <w:rsid w:val="003E4D8D"/>
    <w:rsid w:val="003E5662"/>
    <w:rsid w:val="003E6A3C"/>
    <w:rsid w:val="003E6A89"/>
    <w:rsid w:val="003E713C"/>
    <w:rsid w:val="003E78D7"/>
    <w:rsid w:val="003E7C06"/>
    <w:rsid w:val="003F0002"/>
    <w:rsid w:val="003F0603"/>
    <w:rsid w:val="003F0673"/>
    <w:rsid w:val="003F0721"/>
    <w:rsid w:val="003F1F02"/>
    <w:rsid w:val="003F27C4"/>
    <w:rsid w:val="003F3296"/>
    <w:rsid w:val="003F4359"/>
    <w:rsid w:val="003F43DC"/>
    <w:rsid w:val="003F5254"/>
    <w:rsid w:val="003F5752"/>
    <w:rsid w:val="004018CA"/>
    <w:rsid w:val="00402076"/>
    <w:rsid w:val="00402090"/>
    <w:rsid w:val="00402B47"/>
    <w:rsid w:val="00405897"/>
    <w:rsid w:val="0040595C"/>
    <w:rsid w:val="00406257"/>
    <w:rsid w:val="00406512"/>
    <w:rsid w:val="00406F5B"/>
    <w:rsid w:val="00407026"/>
    <w:rsid w:val="00407ACD"/>
    <w:rsid w:val="004103A3"/>
    <w:rsid w:val="004108EE"/>
    <w:rsid w:val="00410A6D"/>
    <w:rsid w:val="004111FC"/>
    <w:rsid w:val="00413680"/>
    <w:rsid w:val="00414E36"/>
    <w:rsid w:val="00415736"/>
    <w:rsid w:val="00415AD8"/>
    <w:rsid w:val="00415CAA"/>
    <w:rsid w:val="004163FA"/>
    <w:rsid w:val="0041695E"/>
    <w:rsid w:val="004169A7"/>
    <w:rsid w:val="00417457"/>
    <w:rsid w:val="0042030A"/>
    <w:rsid w:val="00421920"/>
    <w:rsid w:val="00421A84"/>
    <w:rsid w:val="00421EEE"/>
    <w:rsid w:val="004221C4"/>
    <w:rsid w:val="004227A7"/>
    <w:rsid w:val="00423463"/>
    <w:rsid w:val="00425E7A"/>
    <w:rsid w:val="0042602A"/>
    <w:rsid w:val="0042736C"/>
    <w:rsid w:val="0042780C"/>
    <w:rsid w:val="00427B3D"/>
    <w:rsid w:val="0043095D"/>
    <w:rsid w:val="00431458"/>
    <w:rsid w:val="0043288B"/>
    <w:rsid w:val="00433414"/>
    <w:rsid w:val="004342B2"/>
    <w:rsid w:val="004343E2"/>
    <w:rsid w:val="00435189"/>
    <w:rsid w:val="00435BBC"/>
    <w:rsid w:val="00435CEB"/>
    <w:rsid w:val="0043713D"/>
    <w:rsid w:val="004372E3"/>
    <w:rsid w:val="004379D2"/>
    <w:rsid w:val="00440005"/>
    <w:rsid w:val="004403F6"/>
    <w:rsid w:val="00440D98"/>
    <w:rsid w:val="00440E9D"/>
    <w:rsid w:val="0044105A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44CE"/>
    <w:rsid w:val="00454A61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4FA2"/>
    <w:rsid w:val="00465035"/>
    <w:rsid w:val="004658C4"/>
    <w:rsid w:val="004665A1"/>
    <w:rsid w:val="00467BC0"/>
    <w:rsid w:val="0047007B"/>
    <w:rsid w:val="00470287"/>
    <w:rsid w:val="004713F7"/>
    <w:rsid w:val="00471749"/>
    <w:rsid w:val="00473A50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305"/>
    <w:rsid w:val="004835BA"/>
    <w:rsid w:val="00483BCA"/>
    <w:rsid w:val="00483CF4"/>
    <w:rsid w:val="0048436F"/>
    <w:rsid w:val="00484A95"/>
    <w:rsid w:val="00484CF2"/>
    <w:rsid w:val="00485C21"/>
    <w:rsid w:val="00487136"/>
    <w:rsid w:val="00487C14"/>
    <w:rsid w:val="00490F30"/>
    <w:rsid w:val="004927A9"/>
    <w:rsid w:val="004928F3"/>
    <w:rsid w:val="00495459"/>
    <w:rsid w:val="00495542"/>
    <w:rsid w:val="00495D07"/>
    <w:rsid w:val="00497392"/>
    <w:rsid w:val="004973B6"/>
    <w:rsid w:val="00497495"/>
    <w:rsid w:val="00497740"/>
    <w:rsid w:val="00497BF0"/>
    <w:rsid w:val="004A0AED"/>
    <w:rsid w:val="004A1C63"/>
    <w:rsid w:val="004A27B7"/>
    <w:rsid w:val="004A35A4"/>
    <w:rsid w:val="004A3A52"/>
    <w:rsid w:val="004A44A1"/>
    <w:rsid w:val="004A4908"/>
    <w:rsid w:val="004A53BE"/>
    <w:rsid w:val="004A5585"/>
    <w:rsid w:val="004A56C6"/>
    <w:rsid w:val="004A5704"/>
    <w:rsid w:val="004A7084"/>
    <w:rsid w:val="004B0AFF"/>
    <w:rsid w:val="004B0C1D"/>
    <w:rsid w:val="004B19F1"/>
    <w:rsid w:val="004B25C6"/>
    <w:rsid w:val="004B3794"/>
    <w:rsid w:val="004B39C6"/>
    <w:rsid w:val="004B3ADF"/>
    <w:rsid w:val="004B4315"/>
    <w:rsid w:val="004B4554"/>
    <w:rsid w:val="004B4863"/>
    <w:rsid w:val="004B4A08"/>
    <w:rsid w:val="004B4F71"/>
    <w:rsid w:val="004B506A"/>
    <w:rsid w:val="004B51F6"/>
    <w:rsid w:val="004B55C4"/>
    <w:rsid w:val="004B564D"/>
    <w:rsid w:val="004B5817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3215"/>
    <w:rsid w:val="004C345B"/>
    <w:rsid w:val="004C416B"/>
    <w:rsid w:val="004C4B50"/>
    <w:rsid w:val="004C52BD"/>
    <w:rsid w:val="004C56E1"/>
    <w:rsid w:val="004C59E1"/>
    <w:rsid w:val="004C5DD4"/>
    <w:rsid w:val="004C668B"/>
    <w:rsid w:val="004C679A"/>
    <w:rsid w:val="004C68E8"/>
    <w:rsid w:val="004C740F"/>
    <w:rsid w:val="004D0892"/>
    <w:rsid w:val="004D17E1"/>
    <w:rsid w:val="004D1E34"/>
    <w:rsid w:val="004D25DB"/>
    <w:rsid w:val="004D2881"/>
    <w:rsid w:val="004D2A32"/>
    <w:rsid w:val="004D2DC4"/>
    <w:rsid w:val="004D374D"/>
    <w:rsid w:val="004D4154"/>
    <w:rsid w:val="004D438B"/>
    <w:rsid w:val="004D474B"/>
    <w:rsid w:val="004D63E3"/>
    <w:rsid w:val="004D6700"/>
    <w:rsid w:val="004D73CC"/>
    <w:rsid w:val="004D7604"/>
    <w:rsid w:val="004D7762"/>
    <w:rsid w:val="004D7B40"/>
    <w:rsid w:val="004E0434"/>
    <w:rsid w:val="004E0771"/>
    <w:rsid w:val="004E0BB1"/>
    <w:rsid w:val="004E2B36"/>
    <w:rsid w:val="004E2C23"/>
    <w:rsid w:val="004E2E9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DB3"/>
    <w:rsid w:val="004F01FE"/>
    <w:rsid w:val="004F02C8"/>
    <w:rsid w:val="004F0ECB"/>
    <w:rsid w:val="004F12D8"/>
    <w:rsid w:val="004F183C"/>
    <w:rsid w:val="004F1FF0"/>
    <w:rsid w:val="004F231A"/>
    <w:rsid w:val="004F31DB"/>
    <w:rsid w:val="004F4321"/>
    <w:rsid w:val="004F488D"/>
    <w:rsid w:val="004F4D68"/>
    <w:rsid w:val="004F529A"/>
    <w:rsid w:val="004F566C"/>
    <w:rsid w:val="004F5E63"/>
    <w:rsid w:val="004F66A1"/>
    <w:rsid w:val="004F6A9A"/>
    <w:rsid w:val="004F72F5"/>
    <w:rsid w:val="004F74C2"/>
    <w:rsid w:val="004F7839"/>
    <w:rsid w:val="004F78CF"/>
    <w:rsid w:val="004F7D62"/>
    <w:rsid w:val="005001EA"/>
    <w:rsid w:val="005005A4"/>
    <w:rsid w:val="00500854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057"/>
    <w:rsid w:val="00520BC3"/>
    <w:rsid w:val="00521193"/>
    <w:rsid w:val="00522479"/>
    <w:rsid w:val="0052283E"/>
    <w:rsid w:val="005229BB"/>
    <w:rsid w:val="00522DB3"/>
    <w:rsid w:val="00523F47"/>
    <w:rsid w:val="00524117"/>
    <w:rsid w:val="00524BA6"/>
    <w:rsid w:val="005265D5"/>
    <w:rsid w:val="005305A1"/>
    <w:rsid w:val="00531C3A"/>
    <w:rsid w:val="00532104"/>
    <w:rsid w:val="0053288E"/>
    <w:rsid w:val="005347F5"/>
    <w:rsid w:val="00535EE7"/>
    <w:rsid w:val="0053675D"/>
    <w:rsid w:val="00536935"/>
    <w:rsid w:val="00536983"/>
    <w:rsid w:val="00536BF4"/>
    <w:rsid w:val="00537317"/>
    <w:rsid w:val="005404B1"/>
    <w:rsid w:val="005404CF"/>
    <w:rsid w:val="0054079B"/>
    <w:rsid w:val="0054149D"/>
    <w:rsid w:val="0054199B"/>
    <w:rsid w:val="005428C3"/>
    <w:rsid w:val="005429DD"/>
    <w:rsid w:val="0054317D"/>
    <w:rsid w:val="00543C68"/>
    <w:rsid w:val="00543FA7"/>
    <w:rsid w:val="0054464D"/>
    <w:rsid w:val="00546092"/>
    <w:rsid w:val="005463AB"/>
    <w:rsid w:val="005477FF"/>
    <w:rsid w:val="00547C76"/>
    <w:rsid w:val="00547ED3"/>
    <w:rsid w:val="00550244"/>
    <w:rsid w:val="005507C4"/>
    <w:rsid w:val="00550CCC"/>
    <w:rsid w:val="00552A60"/>
    <w:rsid w:val="00553262"/>
    <w:rsid w:val="00553A66"/>
    <w:rsid w:val="00554873"/>
    <w:rsid w:val="00554B5E"/>
    <w:rsid w:val="00556320"/>
    <w:rsid w:val="00557D12"/>
    <w:rsid w:val="00557EB5"/>
    <w:rsid w:val="00557F5F"/>
    <w:rsid w:val="005611F5"/>
    <w:rsid w:val="0056185E"/>
    <w:rsid w:val="005619A9"/>
    <w:rsid w:val="00561A44"/>
    <w:rsid w:val="00561EC6"/>
    <w:rsid w:val="0056200F"/>
    <w:rsid w:val="0056283E"/>
    <w:rsid w:val="00562D8B"/>
    <w:rsid w:val="005630D1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7D80"/>
    <w:rsid w:val="005702B7"/>
    <w:rsid w:val="00570945"/>
    <w:rsid w:val="0057141F"/>
    <w:rsid w:val="0057239D"/>
    <w:rsid w:val="00572A6F"/>
    <w:rsid w:val="00572E48"/>
    <w:rsid w:val="00573316"/>
    <w:rsid w:val="0057370F"/>
    <w:rsid w:val="005752D0"/>
    <w:rsid w:val="00575428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F00"/>
    <w:rsid w:val="00583D2F"/>
    <w:rsid w:val="00585F5F"/>
    <w:rsid w:val="00586371"/>
    <w:rsid w:val="0058715C"/>
    <w:rsid w:val="005873B7"/>
    <w:rsid w:val="005875B2"/>
    <w:rsid w:val="0058770B"/>
    <w:rsid w:val="005878D6"/>
    <w:rsid w:val="00587B89"/>
    <w:rsid w:val="00590E69"/>
    <w:rsid w:val="00590F22"/>
    <w:rsid w:val="00590FAA"/>
    <w:rsid w:val="005913FD"/>
    <w:rsid w:val="005916AD"/>
    <w:rsid w:val="00592566"/>
    <w:rsid w:val="00593BF9"/>
    <w:rsid w:val="005940E1"/>
    <w:rsid w:val="005949F5"/>
    <w:rsid w:val="00594B8A"/>
    <w:rsid w:val="005951E0"/>
    <w:rsid w:val="005963E2"/>
    <w:rsid w:val="0059712E"/>
    <w:rsid w:val="005979E3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6CEB"/>
    <w:rsid w:val="005A7B42"/>
    <w:rsid w:val="005B0CFD"/>
    <w:rsid w:val="005B10AA"/>
    <w:rsid w:val="005B10EA"/>
    <w:rsid w:val="005B1BD9"/>
    <w:rsid w:val="005B1C37"/>
    <w:rsid w:val="005B1E69"/>
    <w:rsid w:val="005B2938"/>
    <w:rsid w:val="005B3857"/>
    <w:rsid w:val="005B4255"/>
    <w:rsid w:val="005B5D45"/>
    <w:rsid w:val="005B6660"/>
    <w:rsid w:val="005B6945"/>
    <w:rsid w:val="005B70C8"/>
    <w:rsid w:val="005B769E"/>
    <w:rsid w:val="005C0E0F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33D"/>
    <w:rsid w:val="005D0804"/>
    <w:rsid w:val="005D19A9"/>
    <w:rsid w:val="005D3511"/>
    <w:rsid w:val="005D391C"/>
    <w:rsid w:val="005D4611"/>
    <w:rsid w:val="005D4E24"/>
    <w:rsid w:val="005D603E"/>
    <w:rsid w:val="005D6E4D"/>
    <w:rsid w:val="005D7089"/>
    <w:rsid w:val="005D73B8"/>
    <w:rsid w:val="005D7AFB"/>
    <w:rsid w:val="005E0650"/>
    <w:rsid w:val="005E1E15"/>
    <w:rsid w:val="005E28F9"/>
    <w:rsid w:val="005E2D54"/>
    <w:rsid w:val="005E3BFE"/>
    <w:rsid w:val="005E3CBC"/>
    <w:rsid w:val="005E3F98"/>
    <w:rsid w:val="005E7308"/>
    <w:rsid w:val="005F0578"/>
    <w:rsid w:val="005F0783"/>
    <w:rsid w:val="005F0E65"/>
    <w:rsid w:val="005F0F4F"/>
    <w:rsid w:val="005F19B3"/>
    <w:rsid w:val="005F20FC"/>
    <w:rsid w:val="005F2AE6"/>
    <w:rsid w:val="005F2DC5"/>
    <w:rsid w:val="005F3369"/>
    <w:rsid w:val="005F5765"/>
    <w:rsid w:val="005F579F"/>
    <w:rsid w:val="005F5BD8"/>
    <w:rsid w:val="005F73B9"/>
    <w:rsid w:val="0060351B"/>
    <w:rsid w:val="0060365F"/>
    <w:rsid w:val="00604361"/>
    <w:rsid w:val="00605767"/>
    <w:rsid w:val="00605E0E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17B04"/>
    <w:rsid w:val="00620687"/>
    <w:rsid w:val="006207D5"/>
    <w:rsid w:val="006216CF"/>
    <w:rsid w:val="00621912"/>
    <w:rsid w:val="00621F3F"/>
    <w:rsid w:val="00622A3F"/>
    <w:rsid w:val="00622E7C"/>
    <w:rsid w:val="00622F76"/>
    <w:rsid w:val="00624A01"/>
    <w:rsid w:val="00625285"/>
    <w:rsid w:val="00625935"/>
    <w:rsid w:val="00626872"/>
    <w:rsid w:val="00630313"/>
    <w:rsid w:val="0063105C"/>
    <w:rsid w:val="00631F3F"/>
    <w:rsid w:val="00633D1F"/>
    <w:rsid w:val="006340BA"/>
    <w:rsid w:val="00635798"/>
    <w:rsid w:val="00635C4C"/>
    <w:rsid w:val="00636F1F"/>
    <w:rsid w:val="00637B85"/>
    <w:rsid w:val="00637BF0"/>
    <w:rsid w:val="00640A38"/>
    <w:rsid w:val="00640A52"/>
    <w:rsid w:val="00640BEF"/>
    <w:rsid w:val="006417ED"/>
    <w:rsid w:val="00641D14"/>
    <w:rsid w:val="00643CEC"/>
    <w:rsid w:val="006440B3"/>
    <w:rsid w:val="0064423C"/>
    <w:rsid w:val="00644BE7"/>
    <w:rsid w:val="00644C40"/>
    <w:rsid w:val="00645245"/>
    <w:rsid w:val="006456B8"/>
    <w:rsid w:val="0064596F"/>
    <w:rsid w:val="00645BAA"/>
    <w:rsid w:val="006461E2"/>
    <w:rsid w:val="00646237"/>
    <w:rsid w:val="00646707"/>
    <w:rsid w:val="00647891"/>
    <w:rsid w:val="00647C66"/>
    <w:rsid w:val="00650A85"/>
    <w:rsid w:val="00650B6C"/>
    <w:rsid w:val="0065383A"/>
    <w:rsid w:val="00653DC5"/>
    <w:rsid w:val="006542EB"/>
    <w:rsid w:val="00654536"/>
    <w:rsid w:val="00654DEF"/>
    <w:rsid w:val="006554D7"/>
    <w:rsid w:val="00655911"/>
    <w:rsid w:val="00655D19"/>
    <w:rsid w:val="00656B3E"/>
    <w:rsid w:val="006577CF"/>
    <w:rsid w:val="00657A64"/>
    <w:rsid w:val="00657E9E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3EC"/>
    <w:rsid w:val="0067325E"/>
    <w:rsid w:val="006736AB"/>
    <w:rsid w:val="0067389E"/>
    <w:rsid w:val="006747FB"/>
    <w:rsid w:val="00674CDD"/>
    <w:rsid w:val="006757D9"/>
    <w:rsid w:val="00676CD3"/>
    <w:rsid w:val="00676CEE"/>
    <w:rsid w:val="00677149"/>
    <w:rsid w:val="006776CE"/>
    <w:rsid w:val="00677F3C"/>
    <w:rsid w:val="006807D5"/>
    <w:rsid w:val="00680AE2"/>
    <w:rsid w:val="006818B4"/>
    <w:rsid w:val="00681F5C"/>
    <w:rsid w:val="0068226E"/>
    <w:rsid w:val="006823F9"/>
    <w:rsid w:val="00682914"/>
    <w:rsid w:val="00683832"/>
    <w:rsid w:val="00684164"/>
    <w:rsid w:val="006851A9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0A8"/>
    <w:rsid w:val="006939DD"/>
    <w:rsid w:val="00694048"/>
    <w:rsid w:val="006940F7"/>
    <w:rsid w:val="0069438B"/>
    <w:rsid w:val="00694BCD"/>
    <w:rsid w:val="00695206"/>
    <w:rsid w:val="006954A8"/>
    <w:rsid w:val="00696292"/>
    <w:rsid w:val="00697396"/>
    <w:rsid w:val="006976C8"/>
    <w:rsid w:val="00697C62"/>
    <w:rsid w:val="006A026B"/>
    <w:rsid w:val="006A0743"/>
    <w:rsid w:val="006A11B6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79B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818"/>
    <w:rsid w:val="006C5FBC"/>
    <w:rsid w:val="006D0E92"/>
    <w:rsid w:val="006D0F75"/>
    <w:rsid w:val="006D11F9"/>
    <w:rsid w:val="006D126D"/>
    <w:rsid w:val="006D1555"/>
    <w:rsid w:val="006D2C91"/>
    <w:rsid w:val="006D3234"/>
    <w:rsid w:val="006D3407"/>
    <w:rsid w:val="006D46FC"/>
    <w:rsid w:val="006D4EBF"/>
    <w:rsid w:val="006D5133"/>
    <w:rsid w:val="006D5416"/>
    <w:rsid w:val="006D5563"/>
    <w:rsid w:val="006D61C8"/>
    <w:rsid w:val="006D677F"/>
    <w:rsid w:val="006D6BA4"/>
    <w:rsid w:val="006D6F2A"/>
    <w:rsid w:val="006D7C55"/>
    <w:rsid w:val="006D7C77"/>
    <w:rsid w:val="006D7F82"/>
    <w:rsid w:val="006E030D"/>
    <w:rsid w:val="006E06FC"/>
    <w:rsid w:val="006E0A7D"/>
    <w:rsid w:val="006E19F3"/>
    <w:rsid w:val="006E2355"/>
    <w:rsid w:val="006E2584"/>
    <w:rsid w:val="006E2974"/>
    <w:rsid w:val="006E4910"/>
    <w:rsid w:val="006E515F"/>
    <w:rsid w:val="006E601C"/>
    <w:rsid w:val="006E63D2"/>
    <w:rsid w:val="006E6F75"/>
    <w:rsid w:val="006E708C"/>
    <w:rsid w:val="006E790B"/>
    <w:rsid w:val="006E7A10"/>
    <w:rsid w:val="006E7CB7"/>
    <w:rsid w:val="006F0758"/>
    <w:rsid w:val="006F1B43"/>
    <w:rsid w:val="006F2065"/>
    <w:rsid w:val="006F2959"/>
    <w:rsid w:val="006F2B84"/>
    <w:rsid w:val="006F2E0C"/>
    <w:rsid w:val="006F350E"/>
    <w:rsid w:val="006F37AF"/>
    <w:rsid w:val="006F3F05"/>
    <w:rsid w:val="006F4451"/>
    <w:rsid w:val="006F453F"/>
    <w:rsid w:val="0070045E"/>
    <w:rsid w:val="0070114D"/>
    <w:rsid w:val="00701E1E"/>
    <w:rsid w:val="00703CF2"/>
    <w:rsid w:val="00703D97"/>
    <w:rsid w:val="00704145"/>
    <w:rsid w:val="00704BCC"/>
    <w:rsid w:val="00704EB0"/>
    <w:rsid w:val="00705545"/>
    <w:rsid w:val="0070672F"/>
    <w:rsid w:val="00706E7F"/>
    <w:rsid w:val="0070749C"/>
    <w:rsid w:val="00707C20"/>
    <w:rsid w:val="007105D6"/>
    <w:rsid w:val="00710A98"/>
    <w:rsid w:val="00710D21"/>
    <w:rsid w:val="007116F6"/>
    <w:rsid w:val="007128C1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204"/>
    <w:rsid w:val="007239B7"/>
    <w:rsid w:val="00723DFC"/>
    <w:rsid w:val="007249DC"/>
    <w:rsid w:val="007279B1"/>
    <w:rsid w:val="0073198B"/>
    <w:rsid w:val="00731E68"/>
    <w:rsid w:val="00732568"/>
    <w:rsid w:val="0073286B"/>
    <w:rsid w:val="00733D93"/>
    <w:rsid w:val="007346B1"/>
    <w:rsid w:val="00734A73"/>
    <w:rsid w:val="007350DB"/>
    <w:rsid w:val="00735F60"/>
    <w:rsid w:val="00740924"/>
    <w:rsid w:val="007409BF"/>
    <w:rsid w:val="00740D3E"/>
    <w:rsid w:val="0074436A"/>
    <w:rsid w:val="0074570C"/>
    <w:rsid w:val="00745729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467"/>
    <w:rsid w:val="00751CE2"/>
    <w:rsid w:val="00751F2E"/>
    <w:rsid w:val="00752063"/>
    <w:rsid w:val="00752129"/>
    <w:rsid w:val="0075367B"/>
    <w:rsid w:val="00753986"/>
    <w:rsid w:val="00754209"/>
    <w:rsid w:val="007550E4"/>
    <w:rsid w:val="007556DE"/>
    <w:rsid w:val="00755DFA"/>
    <w:rsid w:val="007562B8"/>
    <w:rsid w:val="00756B4F"/>
    <w:rsid w:val="00756F75"/>
    <w:rsid w:val="00757162"/>
    <w:rsid w:val="0075792D"/>
    <w:rsid w:val="0076076D"/>
    <w:rsid w:val="007628CE"/>
    <w:rsid w:val="007628F4"/>
    <w:rsid w:val="00764BF2"/>
    <w:rsid w:val="00765A6C"/>
    <w:rsid w:val="00766B98"/>
    <w:rsid w:val="0077037B"/>
    <w:rsid w:val="007707C2"/>
    <w:rsid w:val="00770C1C"/>
    <w:rsid w:val="00771E14"/>
    <w:rsid w:val="00771FD8"/>
    <w:rsid w:val="00772F06"/>
    <w:rsid w:val="007732AD"/>
    <w:rsid w:val="00773726"/>
    <w:rsid w:val="0077456E"/>
    <w:rsid w:val="007746CF"/>
    <w:rsid w:val="00775CDC"/>
    <w:rsid w:val="007762B0"/>
    <w:rsid w:val="00776338"/>
    <w:rsid w:val="00776860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52F"/>
    <w:rsid w:val="00783826"/>
    <w:rsid w:val="00783E7E"/>
    <w:rsid w:val="00784516"/>
    <w:rsid w:val="007862E3"/>
    <w:rsid w:val="007872CD"/>
    <w:rsid w:val="00787B31"/>
    <w:rsid w:val="00787C4A"/>
    <w:rsid w:val="00787F87"/>
    <w:rsid w:val="00787F8A"/>
    <w:rsid w:val="007900B5"/>
    <w:rsid w:val="00790AD1"/>
    <w:rsid w:val="007921C6"/>
    <w:rsid w:val="007932F7"/>
    <w:rsid w:val="0079396B"/>
    <w:rsid w:val="007947F4"/>
    <w:rsid w:val="00794D2A"/>
    <w:rsid w:val="00795043"/>
    <w:rsid w:val="007956A2"/>
    <w:rsid w:val="00795A6E"/>
    <w:rsid w:val="00795FF1"/>
    <w:rsid w:val="007966DB"/>
    <w:rsid w:val="0079737A"/>
    <w:rsid w:val="007A00B9"/>
    <w:rsid w:val="007A06EB"/>
    <w:rsid w:val="007A07D3"/>
    <w:rsid w:val="007A08C1"/>
    <w:rsid w:val="007A111E"/>
    <w:rsid w:val="007A2540"/>
    <w:rsid w:val="007A26EF"/>
    <w:rsid w:val="007A2CE8"/>
    <w:rsid w:val="007A345E"/>
    <w:rsid w:val="007A4710"/>
    <w:rsid w:val="007A48F6"/>
    <w:rsid w:val="007A5115"/>
    <w:rsid w:val="007A60DA"/>
    <w:rsid w:val="007A7018"/>
    <w:rsid w:val="007A7514"/>
    <w:rsid w:val="007A7905"/>
    <w:rsid w:val="007B01C9"/>
    <w:rsid w:val="007B024A"/>
    <w:rsid w:val="007B0FA1"/>
    <w:rsid w:val="007B1A3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04A2"/>
    <w:rsid w:val="007C1545"/>
    <w:rsid w:val="007C19D7"/>
    <w:rsid w:val="007C2056"/>
    <w:rsid w:val="007C28FF"/>
    <w:rsid w:val="007C2D22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3436"/>
    <w:rsid w:val="007D454A"/>
    <w:rsid w:val="007D57C7"/>
    <w:rsid w:val="007D5B9E"/>
    <w:rsid w:val="007D5CD8"/>
    <w:rsid w:val="007D5FE2"/>
    <w:rsid w:val="007D65D8"/>
    <w:rsid w:val="007D68AC"/>
    <w:rsid w:val="007D6ADD"/>
    <w:rsid w:val="007D6EB5"/>
    <w:rsid w:val="007E0887"/>
    <w:rsid w:val="007E1A70"/>
    <w:rsid w:val="007E1BBC"/>
    <w:rsid w:val="007E23B4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4C50"/>
    <w:rsid w:val="007F53E6"/>
    <w:rsid w:val="007F54DF"/>
    <w:rsid w:val="007F57BF"/>
    <w:rsid w:val="007F5983"/>
    <w:rsid w:val="007F7871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B2B"/>
    <w:rsid w:val="00815D11"/>
    <w:rsid w:val="008171F7"/>
    <w:rsid w:val="0082034A"/>
    <w:rsid w:val="008206C8"/>
    <w:rsid w:val="0082088C"/>
    <w:rsid w:val="00821999"/>
    <w:rsid w:val="00821BCD"/>
    <w:rsid w:val="00824652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4029B"/>
    <w:rsid w:val="00840323"/>
    <w:rsid w:val="008404BE"/>
    <w:rsid w:val="00840B84"/>
    <w:rsid w:val="00840F8D"/>
    <w:rsid w:val="00841886"/>
    <w:rsid w:val="008419BD"/>
    <w:rsid w:val="00842D7F"/>
    <w:rsid w:val="0084513B"/>
    <w:rsid w:val="00845850"/>
    <w:rsid w:val="00847207"/>
    <w:rsid w:val="00847D2B"/>
    <w:rsid w:val="00847FA3"/>
    <w:rsid w:val="00850AFE"/>
    <w:rsid w:val="00850BD2"/>
    <w:rsid w:val="008517DF"/>
    <w:rsid w:val="00851953"/>
    <w:rsid w:val="00851AF8"/>
    <w:rsid w:val="008520BF"/>
    <w:rsid w:val="00852D61"/>
    <w:rsid w:val="008537F8"/>
    <w:rsid w:val="00853E62"/>
    <w:rsid w:val="0085453E"/>
    <w:rsid w:val="00854DF3"/>
    <w:rsid w:val="008562CF"/>
    <w:rsid w:val="008567FE"/>
    <w:rsid w:val="00857A7A"/>
    <w:rsid w:val="00860768"/>
    <w:rsid w:val="008607E3"/>
    <w:rsid w:val="00860A1C"/>
    <w:rsid w:val="0086166F"/>
    <w:rsid w:val="00861BC3"/>
    <w:rsid w:val="008632CB"/>
    <w:rsid w:val="00863AB2"/>
    <w:rsid w:val="00863B3A"/>
    <w:rsid w:val="00863C54"/>
    <w:rsid w:val="00864F18"/>
    <w:rsid w:val="00864F65"/>
    <w:rsid w:val="00864FB7"/>
    <w:rsid w:val="008650AC"/>
    <w:rsid w:val="00865D0D"/>
    <w:rsid w:val="00865F1E"/>
    <w:rsid w:val="00866C81"/>
    <w:rsid w:val="0086725D"/>
    <w:rsid w:val="00867DE3"/>
    <w:rsid w:val="00870016"/>
    <w:rsid w:val="008702D0"/>
    <w:rsid w:val="00870804"/>
    <w:rsid w:val="00870920"/>
    <w:rsid w:val="00870ABC"/>
    <w:rsid w:val="008711C6"/>
    <w:rsid w:val="00871418"/>
    <w:rsid w:val="00871DD3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9F1"/>
    <w:rsid w:val="008802D2"/>
    <w:rsid w:val="00880ADA"/>
    <w:rsid w:val="00880FF6"/>
    <w:rsid w:val="008812EE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559A"/>
    <w:rsid w:val="00885BA3"/>
    <w:rsid w:val="00885C46"/>
    <w:rsid w:val="00886029"/>
    <w:rsid w:val="00886F8C"/>
    <w:rsid w:val="00887171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5B"/>
    <w:rsid w:val="008978C7"/>
    <w:rsid w:val="0089793E"/>
    <w:rsid w:val="008A00F3"/>
    <w:rsid w:val="008A32D5"/>
    <w:rsid w:val="008A386E"/>
    <w:rsid w:val="008A3C8B"/>
    <w:rsid w:val="008A3D29"/>
    <w:rsid w:val="008A3DC4"/>
    <w:rsid w:val="008A4A19"/>
    <w:rsid w:val="008A56EF"/>
    <w:rsid w:val="008A5836"/>
    <w:rsid w:val="008A6394"/>
    <w:rsid w:val="008A71E9"/>
    <w:rsid w:val="008B2837"/>
    <w:rsid w:val="008B2A9B"/>
    <w:rsid w:val="008B2DAE"/>
    <w:rsid w:val="008B3353"/>
    <w:rsid w:val="008B33AA"/>
    <w:rsid w:val="008B36DC"/>
    <w:rsid w:val="008B37BA"/>
    <w:rsid w:val="008B60C5"/>
    <w:rsid w:val="008C12B5"/>
    <w:rsid w:val="008C1AEC"/>
    <w:rsid w:val="008C2219"/>
    <w:rsid w:val="008C2BF8"/>
    <w:rsid w:val="008C3980"/>
    <w:rsid w:val="008C44B5"/>
    <w:rsid w:val="008C5156"/>
    <w:rsid w:val="008C5D85"/>
    <w:rsid w:val="008D0B4E"/>
    <w:rsid w:val="008D1BCB"/>
    <w:rsid w:val="008D2252"/>
    <w:rsid w:val="008D2641"/>
    <w:rsid w:val="008D32CE"/>
    <w:rsid w:val="008D345A"/>
    <w:rsid w:val="008D66E2"/>
    <w:rsid w:val="008D7529"/>
    <w:rsid w:val="008D76C8"/>
    <w:rsid w:val="008D796D"/>
    <w:rsid w:val="008D7B1E"/>
    <w:rsid w:val="008E1084"/>
    <w:rsid w:val="008E13B9"/>
    <w:rsid w:val="008E2185"/>
    <w:rsid w:val="008E2351"/>
    <w:rsid w:val="008E2512"/>
    <w:rsid w:val="008E3352"/>
    <w:rsid w:val="008E40B4"/>
    <w:rsid w:val="008E4376"/>
    <w:rsid w:val="008E45FD"/>
    <w:rsid w:val="008E4628"/>
    <w:rsid w:val="008E5A2A"/>
    <w:rsid w:val="008E5F10"/>
    <w:rsid w:val="008E5F48"/>
    <w:rsid w:val="008E6EDA"/>
    <w:rsid w:val="008F0096"/>
    <w:rsid w:val="008F12B0"/>
    <w:rsid w:val="008F36A3"/>
    <w:rsid w:val="008F3CD1"/>
    <w:rsid w:val="008F3D5D"/>
    <w:rsid w:val="008F639D"/>
    <w:rsid w:val="008F657E"/>
    <w:rsid w:val="008F6699"/>
    <w:rsid w:val="008F6DBD"/>
    <w:rsid w:val="008F7879"/>
    <w:rsid w:val="008F7F9F"/>
    <w:rsid w:val="009014DB"/>
    <w:rsid w:val="009018E4"/>
    <w:rsid w:val="00901B13"/>
    <w:rsid w:val="00901EC4"/>
    <w:rsid w:val="00902DB9"/>
    <w:rsid w:val="0090352C"/>
    <w:rsid w:val="009037EF"/>
    <w:rsid w:val="00903F8F"/>
    <w:rsid w:val="00904C0D"/>
    <w:rsid w:val="00906A40"/>
    <w:rsid w:val="00906A4F"/>
    <w:rsid w:val="00907C45"/>
    <w:rsid w:val="0091031E"/>
    <w:rsid w:val="009106BD"/>
    <w:rsid w:val="00910D34"/>
    <w:rsid w:val="00910E90"/>
    <w:rsid w:val="00910EC3"/>
    <w:rsid w:val="00911886"/>
    <w:rsid w:val="0091193F"/>
    <w:rsid w:val="00911C3A"/>
    <w:rsid w:val="00912FB4"/>
    <w:rsid w:val="0091351C"/>
    <w:rsid w:val="009137AA"/>
    <w:rsid w:val="0091454E"/>
    <w:rsid w:val="009152A2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359E"/>
    <w:rsid w:val="00924FAE"/>
    <w:rsid w:val="00925004"/>
    <w:rsid w:val="00925480"/>
    <w:rsid w:val="0092552A"/>
    <w:rsid w:val="0092557D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2CE1"/>
    <w:rsid w:val="00933B2F"/>
    <w:rsid w:val="00933F00"/>
    <w:rsid w:val="009341AC"/>
    <w:rsid w:val="0093476B"/>
    <w:rsid w:val="00934DAA"/>
    <w:rsid w:val="00936143"/>
    <w:rsid w:val="0093624D"/>
    <w:rsid w:val="00937074"/>
    <w:rsid w:val="00940E4D"/>
    <w:rsid w:val="00941EC6"/>
    <w:rsid w:val="0094306C"/>
    <w:rsid w:val="00943318"/>
    <w:rsid w:val="009434FE"/>
    <w:rsid w:val="00943CF6"/>
    <w:rsid w:val="00944220"/>
    <w:rsid w:val="0094451F"/>
    <w:rsid w:val="0094582C"/>
    <w:rsid w:val="0094596E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485B"/>
    <w:rsid w:val="00955383"/>
    <w:rsid w:val="00955732"/>
    <w:rsid w:val="0095590A"/>
    <w:rsid w:val="00956114"/>
    <w:rsid w:val="0095716D"/>
    <w:rsid w:val="009601BF"/>
    <w:rsid w:val="0096054B"/>
    <w:rsid w:val="00960C5B"/>
    <w:rsid w:val="00961E5B"/>
    <w:rsid w:val="00962BFD"/>
    <w:rsid w:val="00963A1E"/>
    <w:rsid w:val="00964026"/>
    <w:rsid w:val="009654C9"/>
    <w:rsid w:val="009654E0"/>
    <w:rsid w:val="00965B10"/>
    <w:rsid w:val="00965B68"/>
    <w:rsid w:val="0096694C"/>
    <w:rsid w:val="00966B0D"/>
    <w:rsid w:val="009675BF"/>
    <w:rsid w:val="00967E75"/>
    <w:rsid w:val="0097040E"/>
    <w:rsid w:val="00970598"/>
    <w:rsid w:val="00970E30"/>
    <w:rsid w:val="00971842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0DB"/>
    <w:rsid w:val="00985A4A"/>
    <w:rsid w:val="00986C96"/>
    <w:rsid w:val="00987106"/>
    <w:rsid w:val="009877A9"/>
    <w:rsid w:val="00987952"/>
    <w:rsid w:val="00987F42"/>
    <w:rsid w:val="0099045D"/>
    <w:rsid w:val="0099066E"/>
    <w:rsid w:val="00990B98"/>
    <w:rsid w:val="00990C95"/>
    <w:rsid w:val="00991160"/>
    <w:rsid w:val="00991B1D"/>
    <w:rsid w:val="00993F05"/>
    <w:rsid w:val="00995D07"/>
    <w:rsid w:val="00995F09"/>
    <w:rsid w:val="00995F31"/>
    <w:rsid w:val="00996354"/>
    <w:rsid w:val="009963EE"/>
    <w:rsid w:val="00996571"/>
    <w:rsid w:val="00996D3A"/>
    <w:rsid w:val="00996F41"/>
    <w:rsid w:val="009974B1"/>
    <w:rsid w:val="00997735"/>
    <w:rsid w:val="00997797"/>
    <w:rsid w:val="00997A0B"/>
    <w:rsid w:val="00997C61"/>
    <w:rsid w:val="009A09E6"/>
    <w:rsid w:val="009A0F8B"/>
    <w:rsid w:val="009A1025"/>
    <w:rsid w:val="009A3BEC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6519"/>
    <w:rsid w:val="009B76CF"/>
    <w:rsid w:val="009C1453"/>
    <w:rsid w:val="009C19F0"/>
    <w:rsid w:val="009C1A0D"/>
    <w:rsid w:val="009C32D1"/>
    <w:rsid w:val="009C34D6"/>
    <w:rsid w:val="009C3700"/>
    <w:rsid w:val="009C39E3"/>
    <w:rsid w:val="009C48AC"/>
    <w:rsid w:val="009C4DC0"/>
    <w:rsid w:val="009C5D98"/>
    <w:rsid w:val="009C611C"/>
    <w:rsid w:val="009C6168"/>
    <w:rsid w:val="009C6AD1"/>
    <w:rsid w:val="009C7965"/>
    <w:rsid w:val="009D058B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2B4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422A"/>
    <w:rsid w:val="009E4A6C"/>
    <w:rsid w:val="009E4A8C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AF6"/>
    <w:rsid w:val="009F4264"/>
    <w:rsid w:val="009F4337"/>
    <w:rsid w:val="009F4DB4"/>
    <w:rsid w:val="009F59BB"/>
    <w:rsid w:val="009F5CA9"/>
    <w:rsid w:val="009F668E"/>
    <w:rsid w:val="009F69C1"/>
    <w:rsid w:val="009F7223"/>
    <w:rsid w:val="00A00219"/>
    <w:rsid w:val="00A0065E"/>
    <w:rsid w:val="00A01098"/>
    <w:rsid w:val="00A01EC4"/>
    <w:rsid w:val="00A020E0"/>
    <w:rsid w:val="00A025AA"/>
    <w:rsid w:val="00A0264E"/>
    <w:rsid w:val="00A02B48"/>
    <w:rsid w:val="00A02FCE"/>
    <w:rsid w:val="00A034C0"/>
    <w:rsid w:val="00A03D32"/>
    <w:rsid w:val="00A04A92"/>
    <w:rsid w:val="00A050A6"/>
    <w:rsid w:val="00A05DCC"/>
    <w:rsid w:val="00A0600E"/>
    <w:rsid w:val="00A070CD"/>
    <w:rsid w:val="00A0758F"/>
    <w:rsid w:val="00A077E9"/>
    <w:rsid w:val="00A1064A"/>
    <w:rsid w:val="00A10AF7"/>
    <w:rsid w:val="00A12702"/>
    <w:rsid w:val="00A12DE3"/>
    <w:rsid w:val="00A13A45"/>
    <w:rsid w:val="00A13B75"/>
    <w:rsid w:val="00A13B85"/>
    <w:rsid w:val="00A1414D"/>
    <w:rsid w:val="00A145F1"/>
    <w:rsid w:val="00A14C8E"/>
    <w:rsid w:val="00A158C6"/>
    <w:rsid w:val="00A16773"/>
    <w:rsid w:val="00A167F1"/>
    <w:rsid w:val="00A17855"/>
    <w:rsid w:val="00A21F5B"/>
    <w:rsid w:val="00A220D2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1304"/>
    <w:rsid w:val="00A31363"/>
    <w:rsid w:val="00A31894"/>
    <w:rsid w:val="00A32CCC"/>
    <w:rsid w:val="00A33283"/>
    <w:rsid w:val="00A335FA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37C45"/>
    <w:rsid w:val="00A4065D"/>
    <w:rsid w:val="00A41061"/>
    <w:rsid w:val="00A41509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B5F"/>
    <w:rsid w:val="00A47F0E"/>
    <w:rsid w:val="00A506AD"/>
    <w:rsid w:val="00A50BE8"/>
    <w:rsid w:val="00A50C22"/>
    <w:rsid w:val="00A50CF9"/>
    <w:rsid w:val="00A51796"/>
    <w:rsid w:val="00A51DA5"/>
    <w:rsid w:val="00A52777"/>
    <w:rsid w:val="00A53065"/>
    <w:rsid w:val="00A53193"/>
    <w:rsid w:val="00A53611"/>
    <w:rsid w:val="00A53698"/>
    <w:rsid w:val="00A554C6"/>
    <w:rsid w:val="00A559F4"/>
    <w:rsid w:val="00A561EC"/>
    <w:rsid w:val="00A564E8"/>
    <w:rsid w:val="00A5682C"/>
    <w:rsid w:val="00A5689C"/>
    <w:rsid w:val="00A56A68"/>
    <w:rsid w:val="00A5766F"/>
    <w:rsid w:val="00A609FC"/>
    <w:rsid w:val="00A6180E"/>
    <w:rsid w:val="00A6182F"/>
    <w:rsid w:val="00A61E80"/>
    <w:rsid w:val="00A62110"/>
    <w:rsid w:val="00A62129"/>
    <w:rsid w:val="00A6216E"/>
    <w:rsid w:val="00A62218"/>
    <w:rsid w:val="00A62F33"/>
    <w:rsid w:val="00A63997"/>
    <w:rsid w:val="00A63ECA"/>
    <w:rsid w:val="00A6424F"/>
    <w:rsid w:val="00A644EB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1406"/>
    <w:rsid w:val="00A81B09"/>
    <w:rsid w:val="00A823E9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0E70"/>
    <w:rsid w:val="00A91E34"/>
    <w:rsid w:val="00A92570"/>
    <w:rsid w:val="00A92E0A"/>
    <w:rsid w:val="00A94275"/>
    <w:rsid w:val="00A9451A"/>
    <w:rsid w:val="00A9499B"/>
    <w:rsid w:val="00A954E0"/>
    <w:rsid w:val="00A95516"/>
    <w:rsid w:val="00A9574F"/>
    <w:rsid w:val="00A9602F"/>
    <w:rsid w:val="00A96EAF"/>
    <w:rsid w:val="00AA066D"/>
    <w:rsid w:val="00AA0F88"/>
    <w:rsid w:val="00AA18C0"/>
    <w:rsid w:val="00AA423A"/>
    <w:rsid w:val="00AA5C96"/>
    <w:rsid w:val="00AA6029"/>
    <w:rsid w:val="00AA6ECF"/>
    <w:rsid w:val="00AA7E1C"/>
    <w:rsid w:val="00AB00FC"/>
    <w:rsid w:val="00AB0302"/>
    <w:rsid w:val="00AB08C9"/>
    <w:rsid w:val="00AB1824"/>
    <w:rsid w:val="00AB18C3"/>
    <w:rsid w:val="00AB2CFE"/>
    <w:rsid w:val="00AB3628"/>
    <w:rsid w:val="00AB409A"/>
    <w:rsid w:val="00AB4A51"/>
    <w:rsid w:val="00AB4F47"/>
    <w:rsid w:val="00AB5769"/>
    <w:rsid w:val="00AB5B12"/>
    <w:rsid w:val="00AB676E"/>
    <w:rsid w:val="00AB6AB1"/>
    <w:rsid w:val="00AB7F87"/>
    <w:rsid w:val="00AC0B8D"/>
    <w:rsid w:val="00AC15F3"/>
    <w:rsid w:val="00AC163B"/>
    <w:rsid w:val="00AC4FD2"/>
    <w:rsid w:val="00AC5DC9"/>
    <w:rsid w:val="00AC6188"/>
    <w:rsid w:val="00AC647C"/>
    <w:rsid w:val="00AC6513"/>
    <w:rsid w:val="00AC67A0"/>
    <w:rsid w:val="00AC6CE3"/>
    <w:rsid w:val="00AC70BB"/>
    <w:rsid w:val="00AC793D"/>
    <w:rsid w:val="00AC7B5A"/>
    <w:rsid w:val="00AC7ED8"/>
    <w:rsid w:val="00AD0587"/>
    <w:rsid w:val="00AD19E7"/>
    <w:rsid w:val="00AD20D6"/>
    <w:rsid w:val="00AD2AF8"/>
    <w:rsid w:val="00AD41A6"/>
    <w:rsid w:val="00AD50B2"/>
    <w:rsid w:val="00AD5D15"/>
    <w:rsid w:val="00AD5F58"/>
    <w:rsid w:val="00AD6356"/>
    <w:rsid w:val="00AD71D4"/>
    <w:rsid w:val="00AD71DD"/>
    <w:rsid w:val="00AD74F5"/>
    <w:rsid w:val="00AE099F"/>
    <w:rsid w:val="00AE12F0"/>
    <w:rsid w:val="00AE1671"/>
    <w:rsid w:val="00AE19A8"/>
    <w:rsid w:val="00AE1CD4"/>
    <w:rsid w:val="00AE20A7"/>
    <w:rsid w:val="00AE229E"/>
    <w:rsid w:val="00AE27CF"/>
    <w:rsid w:val="00AE3F24"/>
    <w:rsid w:val="00AE5734"/>
    <w:rsid w:val="00AE618E"/>
    <w:rsid w:val="00AE69C5"/>
    <w:rsid w:val="00AE6D62"/>
    <w:rsid w:val="00AF02B7"/>
    <w:rsid w:val="00AF02D4"/>
    <w:rsid w:val="00AF0957"/>
    <w:rsid w:val="00AF11EC"/>
    <w:rsid w:val="00AF1975"/>
    <w:rsid w:val="00AF202A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385"/>
    <w:rsid w:val="00B044CB"/>
    <w:rsid w:val="00B05376"/>
    <w:rsid w:val="00B053EB"/>
    <w:rsid w:val="00B0562F"/>
    <w:rsid w:val="00B05D86"/>
    <w:rsid w:val="00B06209"/>
    <w:rsid w:val="00B06285"/>
    <w:rsid w:val="00B06D35"/>
    <w:rsid w:val="00B0783D"/>
    <w:rsid w:val="00B078A1"/>
    <w:rsid w:val="00B07A7B"/>
    <w:rsid w:val="00B07AFA"/>
    <w:rsid w:val="00B10C1F"/>
    <w:rsid w:val="00B11674"/>
    <w:rsid w:val="00B12A66"/>
    <w:rsid w:val="00B12EC8"/>
    <w:rsid w:val="00B1455B"/>
    <w:rsid w:val="00B151D7"/>
    <w:rsid w:val="00B157E1"/>
    <w:rsid w:val="00B15EC4"/>
    <w:rsid w:val="00B1779C"/>
    <w:rsid w:val="00B17FDB"/>
    <w:rsid w:val="00B20575"/>
    <w:rsid w:val="00B20F1C"/>
    <w:rsid w:val="00B21138"/>
    <w:rsid w:val="00B21862"/>
    <w:rsid w:val="00B22BCA"/>
    <w:rsid w:val="00B22BEE"/>
    <w:rsid w:val="00B23D02"/>
    <w:rsid w:val="00B24646"/>
    <w:rsid w:val="00B247E4"/>
    <w:rsid w:val="00B26B81"/>
    <w:rsid w:val="00B26CF7"/>
    <w:rsid w:val="00B27CDB"/>
    <w:rsid w:val="00B30401"/>
    <w:rsid w:val="00B30537"/>
    <w:rsid w:val="00B31766"/>
    <w:rsid w:val="00B32F09"/>
    <w:rsid w:val="00B33672"/>
    <w:rsid w:val="00B338A5"/>
    <w:rsid w:val="00B35F7E"/>
    <w:rsid w:val="00B35F95"/>
    <w:rsid w:val="00B37BE3"/>
    <w:rsid w:val="00B37E1F"/>
    <w:rsid w:val="00B4026E"/>
    <w:rsid w:val="00B4063C"/>
    <w:rsid w:val="00B415CF"/>
    <w:rsid w:val="00B416EC"/>
    <w:rsid w:val="00B42321"/>
    <w:rsid w:val="00B423F3"/>
    <w:rsid w:val="00B4275C"/>
    <w:rsid w:val="00B446E2"/>
    <w:rsid w:val="00B44E78"/>
    <w:rsid w:val="00B4505F"/>
    <w:rsid w:val="00B451E5"/>
    <w:rsid w:val="00B4546B"/>
    <w:rsid w:val="00B458BC"/>
    <w:rsid w:val="00B463E0"/>
    <w:rsid w:val="00B46418"/>
    <w:rsid w:val="00B47A07"/>
    <w:rsid w:val="00B50F14"/>
    <w:rsid w:val="00B5112D"/>
    <w:rsid w:val="00B512A9"/>
    <w:rsid w:val="00B5205A"/>
    <w:rsid w:val="00B520A3"/>
    <w:rsid w:val="00B528E4"/>
    <w:rsid w:val="00B52B7C"/>
    <w:rsid w:val="00B53459"/>
    <w:rsid w:val="00B53BA1"/>
    <w:rsid w:val="00B53CC6"/>
    <w:rsid w:val="00B560DE"/>
    <w:rsid w:val="00B57087"/>
    <w:rsid w:val="00B57304"/>
    <w:rsid w:val="00B57781"/>
    <w:rsid w:val="00B616A6"/>
    <w:rsid w:val="00B63446"/>
    <w:rsid w:val="00B63934"/>
    <w:rsid w:val="00B6433E"/>
    <w:rsid w:val="00B64513"/>
    <w:rsid w:val="00B663A9"/>
    <w:rsid w:val="00B66BB2"/>
    <w:rsid w:val="00B66C16"/>
    <w:rsid w:val="00B66C4A"/>
    <w:rsid w:val="00B67714"/>
    <w:rsid w:val="00B67A93"/>
    <w:rsid w:val="00B67D4B"/>
    <w:rsid w:val="00B67E1A"/>
    <w:rsid w:val="00B67E35"/>
    <w:rsid w:val="00B70407"/>
    <w:rsid w:val="00B70EC1"/>
    <w:rsid w:val="00B71680"/>
    <w:rsid w:val="00B7205F"/>
    <w:rsid w:val="00B72BDE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0B09"/>
    <w:rsid w:val="00B81814"/>
    <w:rsid w:val="00B8189C"/>
    <w:rsid w:val="00B81A21"/>
    <w:rsid w:val="00B81B05"/>
    <w:rsid w:val="00B81C74"/>
    <w:rsid w:val="00B81CE7"/>
    <w:rsid w:val="00B81DEB"/>
    <w:rsid w:val="00B8210D"/>
    <w:rsid w:val="00B82A1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9136E"/>
    <w:rsid w:val="00B9238E"/>
    <w:rsid w:val="00B92A21"/>
    <w:rsid w:val="00B92D92"/>
    <w:rsid w:val="00B93A68"/>
    <w:rsid w:val="00B93B33"/>
    <w:rsid w:val="00B93B61"/>
    <w:rsid w:val="00B94CCB"/>
    <w:rsid w:val="00B95EE3"/>
    <w:rsid w:val="00B962BB"/>
    <w:rsid w:val="00B96F83"/>
    <w:rsid w:val="00BA0DE1"/>
    <w:rsid w:val="00BA1FE0"/>
    <w:rsid w:val="00BA2C07"/>
    <w:rsid w:val="00BA2CDA"/>
    <w:rsid w:val="00BA33F6"/>
    <w:rsid w:val="00BA3764"/>
    <w:rsid w:val="00BA39CB"/>
    <w:rsid w:val="00BA3DAD"/>
    <w:rsid w:val="00BA44D6"/>
    <w:rsid w:val="00BA4CEF"/>
    <w:rsid w:val="00BA6FA2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74B5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3F70"/>
    <w:rsid w:val="00BC4504"/>
    <w:rsid w:val="00BC450F"/>
    <w:rsid w:val="00BC456E"/>
    <w:rsid w:val="00BC4B95"/>
    <w:rsid w:val="00BC56C1"/>
    <w:rsid w:val="00BC591A"/>
    <w:rsid w:val="00BC60FF"/>
    <w:rsid w:val="00BC65D9"/>
    <w:rsid w:val="00BC6F75"/>
    <w:rsid w:val="00BC750C"/>
    <w:rsid w:val="00BC786D"/>
    <w:rsid w:val="00BC7C77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263"/>
    <w:rsid w:val="00BD3656"/>
    <w:rsid w:val="00BD3804"/>
    <w:rsid w:val="00BD39F4"/>
    <w:rsid w:val="00BD3D2C"/>
    <w:rsid w:val="00BD3DDB"/>
    <w:rsid w:val="00BD420F"/>
    <w:rsid w:val="00BD563E"/>
    <w:rsid w:val="00BD5F4B"/>
    <w:rsid w:val="00BD71D1"/>
    <w:rsid w:val="00BD71E5"/>
    <w:rsid w:val="00BD73EA"/>
    <w:rsid w:val="00BD7EF2"/>
    <w:rsid w:val="00BE09DD"/>
    <w:rsid w:val="00BE0A5B"/>
    <w:rsid w:val="00BE12AA"/>
    <w:rsid w:val="00BE1F00"/>
    <w:rsid w:val="00BE33B2"/>
    <w:rsid w:val="00BE3819"/>
    <w:rsid w:val="00BE4B11"/>
    <w:rsid w:val="00BE57B1"/>
    <w:rsid w:val="00BE60AE"/>
    <w:rsid w:val="00BE69E7"/>
    <w:rsid w:val="00BF0274"/>
    <w:rsid w:val="00BF17CC"/>
    <w:rsid w:val="00BF1871"/>
    <w:rsid w:val="00BF27A8"/>
    <w:rsid w:val="00BF2D8A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4024"/>
    <w:rsid w:val="00C05A37"/>
    <w:rsid w:val="00C05E90"/>
    <w:rsid w:val="00C06106"/>
    <w:rsid w:val="00C069D9"/>
    <w:rsid w:val="00C06EF6"/>
    <w:rsid w:val="00C07374"/>
    <w:rsid w:val="00C10274"/>
    <w:rsid w:val="00C10406"/>
    <w:rsid w:val="00C10622"/>
    <w:rsid w:val="00C111BA"/>
    <w:rsid w:val="00C11447"/>
    <w:rsid w:val="00C11A66"/>
    <w:rsid w:val="00C12052"/>
    <w:rsid w:val="00C1233E"/>
    <w:rsid w:val="00C12FD1"/>
    <w:rsid w:val="00C137E1"/>
    <w:rsid w:val="00C13D9E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9F3"/>
    <w:rsid w:val="00C22A45"/>
    <w:rsid w:val="00C23FC6"/>
    <w:rsid w:val="00C244FD"/>
    <w:rsid w:val="00C248CF"/>
    <w:rsid w:val="00C24A7F"/>
    <w:rsid w:val="00C25255"/>
    <w:rsid w:val="00C257F9"/>
    <w:rsid w:val="00C25802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4B3D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C59"/>
    <w:rsid w:val="00C61A18"/>
    <w:rsid w:val="00C61F5B"/>
    <w:rsid w:val="00C62A8E"/>
    <w:rsid w:val="00C62D9E"/>
    <w:rsid w:val="00C635F2"/>
    <w:rsid w:val="00C653ED"/>
    <w:rsid w:val="00C6547C"/>
    <w:rsid w:val="00C65E42"/>
    <w:rsid w:val="00C66196"/>
    <w:rsid w:val="00C669AF"/>
    <w:rsid w:val="00C66B83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3DDB"/>
    <w:rsid w:val="00C75D6C"/>
    <w:rsid w:val="00C768A5"/>
    <w:rsid w:val="00C77626"/>
    <w:rsid w:val="00C80730"/>
    <w:rsid w:val="00C822CD"/>
    <w:rsid w:val="00C8245B"/>
    <w:rsid w:val="00C827CE"/>
    <w:rsid w:val="00C8322F"/>
    <w:rsid w:val="00C83F84"/>
    <w:rsid w:val="00C84A82"/>
    <w:rsid w:val="00C8585B"/>
    <w:rsid w:val="00C861CA"/>
    <w:rsid w:val="00C86A61"/>
    <w:rsid w:val="00C872A7"/>
    <w:rsid w:val="00C8739C"/>
    <w:rsid w:val="00C87759"/>
    <w:rsid w:val="00C8795B"/>
    <w:rsid w:val="00C92DAB"/>
    <w:rsid w:val="00C93636"/>
    <w:rsid w:val="00C94BF9"/>
    <w:rsid w:val="00C9556C"/>
    <w:rsid w:val="00C95F62"/>
    <w:rsid w:val="00C9644F"/>
    <w:rsid w:val="00C96547"/>
    <w:rsid w:val="00C96ACC"/>
    <w:rsid w:val="00CA06E9"/>
    <w:rsid w:val="00CA2B05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6A3"/>
    <w:rsid w:val="00CB386C"/>
    <w:rsid w:val="00CB3A85"/>
    <w:rsid w:val="00CB4DE0"/>
    <w:rsid w:val="00CB50A2"/>
    <w:rsid w:val="00CB52C1"/>
    <w:rsid w:val="00CB56D2"/>
    <w:rsid w:val="00CB6286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666"/>
    <w:rsid w:val="00CC4F23"/>
    <w:rsid w:val="00CC5840"/>
    <w:rsid w:val="00CC7860"/>
    <w:rsid w:val="00CD1F88"/>
    <w:rsid w:val="00CD3AC2"/>
    <w:rsid w:val="00CD4A44"/>
    <w:rsid w:val="00CD5251"/>
    <w:rsid w:val="00CD53A4"/>
    <w:rsid w:val="00CD6D06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43C7"/>
    <w:rsid w:val="00CE4683"/>
    <w:rsid w:val="00CE53F6"/>
    <w:rsid w:val="00CE6541"/>
    <w:rsid w:val="00CE7126"/>
    <w:rsid w:val="00CE7E7F"/>
    <w:rsid w:val="00CF0698"/>
    <w:rsid w:val="00CF1645"/>
    <w:rsid w:val="00CF1D36"/>
    <w:rsid w:val="00CF24CE"/>
    <w:rsid w:val="00CF2BF2"/>
    <w:rsid w:val="00CF2F9D"/>
    <w:rsid w:val="00CF4D9E"/>
    <w:rsid w:val="00CF510A"/>
    <w:rsid w:val="00CF644D"/>
    <w:rsid w:val="00CF650B"/>
    <w:rsid w:val="00CF6A80"/>
    <w:rsid w:val="00CF6C83"/>
    <w:rsid w:val="00CF7086"/>
    <w:rsid w:val="00CF753B"/>
    <w:rsid w:val="00CF76B6"/>
    <w:rsid w:val="00D00E88"/>
    <w:rsid w:val="00D011A1"/>
    <w:rsid w:val="00D0273D"/>
    <w:rsid w:val="00D0379D"/>
    <w:rsid w:val="00D03EEE"/>
    <w:rsid w:val="00D07CB4"/>
    <w:rsid w:val="00D13815"/>
    <w:rsid w:val="00D142A7"/>
    <w:rsid w:val="00D14513"/>
    <w:rsid w:val="00D147BF"/>
    <w:rsid w:val="00D14926"/>
    <w:rsid w:val="00D14AD9"/>
    <w:rsid w:val="00D1545F"/>
    <w:rsid w:val="00D163DB"/>
    <w:rsid w:val="00D16B4C"/>
    <w:rsid w:val="00D2064C"/>
    <w:rsid w:val="00D2185A"/>
    <w:rsid w:val="00D21AE6"/>
    <w:rsid w:val="00D21FB1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5DDB"/>
    <w:rsid w:val="00D262E2"/>
    <w:rsid w:val="00D27284"/>
    <w:rsid w:val="00D27853"/>
    <w:rsid w:val="00D307A1"/>
    <w:rsid w:val="00D30E50"/>
    <w:rsid w:val="00D31AC4"/>
    <w:rsid w:val="00D32023"/>
    <w:rsid w:val="00D32F56"/>
    <w:rsid w:val="00D33AEB"/>
    <w:rsid w:val="00D34567"/>
    <w:rsid w:val="00D353B4"/>
    <w:rsid w:val="00D370E9"/>
    <w:rsid w:val="00D37351"/>
    <w:rsid w:val="00D37DA0"/>
    <w:rsid w:val="00D4046D"/>
    <w:rsid w:val="00D415D0"/>
    <w:rsid w:val="00D41946"/>
    <w:rsid w:val="00D42839"/>
    <w:rsid w:val="00D430CC"/>
    <w:rsid w:val="00D4320B"/>
    <w:rsid w:val="00D43347"/>
    <w:rsid w:val="00D4374D"/>
    <w:rsid w:val="00D43900"/>
    <w:rsid w:val="00D43DB0"/>
    <w:rsid w:val="00D44086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440"/>
    <w:rsid w:val="00D566AB"/>
    <w:rsid w:val="00D570B4"/>
    <w:rsid w:val="00D57490"/>
    <w:rsid w:val="00D57F16"/>
    <w:rsid w:val="00D619DD"/>
    <w:rsid w:val="00D63DD8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002"/>
    <w:rsid w:val="00D70B6A"/>
    <w:rsid w:val="00D70CE9"/>
    <w:rsid w:val="00D71C48"/>
    <w:rsid w:val="00D72328"/>
    <w:rsid w:val="00D735EA"/>
    <w:rsid w:val="00D7384D"/>
    <w:rsid w:val="00D7390D"/>
    <w:rsid w:val="00D73FEF"/>
    <w:rsid w:val="00D750B1"/>
    <w:rsid w:val="00D806C2"/>
    <w:rsid w:val="00D809D1"/>
    <w:rsid w:val="00D809D2"/>
    <w:rsid w:val="00D82836"/>
    <w:rsid w:val="00D82942"/>
    <w:rsid w:val="00D830A2"/>
    <w:rsid w:val="00D8364A"/>
    <w:rsid w:val="00D83D9A"/>
    <w:rsid w:val="00D847C1"/>
    <w:rsid w:val="00D866B1"/>
    <w:rsid w:val="00D86DE3"/>
    <w:rsid w:val="00D86EB0"/>
    <w:rsid w:val="00D871E3"/>
    <w:rsid w:val="00D8722E"/>
    <w:rsid w:val="00D87369"/>
    <w:rsid w:val="00D9122D"/>
    <w:rsid w:val="00D91296"/>
    <w:rsid w:val="00D9147E"/>
    <w:rsid w:val="00D91A36"/>
    <w:rsid w:val="00D9276F"/>
    <w:rsid w:val="00D9278E"/>
    <w:rsid w:val="00D92D6F"/>
    <w:rsid w:val="00D95219"/>
    <w:rsid w:val="00D967DF"/>
    <w:rsid w:val="00D96BB6"/>
    <w:rsid w:val="00DA001D"/>
    <w:rsid w:val="00DA14AF"/>
    <w:rsid w:val="00DA19B5"/>
    <w:rsid w:val="00DA1CD8"/>
    <w:rsid w:val="00DA23AD"/>
    <w:rsid w:val="00DA2D7C"/>
    <w:rsid w:val="00DA4522"/>
    <w:rsid w:val="00DA45E2"/>
    <w:rsid w:val="00DA54E9"/>
    <w:rsid w:val="00DA5E2D"/>
    <w:rsid w:val="00DA623B"/>
    <w:rsid w:val="00DA6465"/>
    <w:rsid w:val="00DA7AA6"/>
    <w:rsid w:val="00DA7B71"/>
    <w:rsid w:val="00DA7C18"/>
    <w:rsid w:val="00DB0382"/>
    <w:rsid w:val="00DB09D8"/>
    <w:rsid w:val="00DB1332"/>
    <w:rsid w:val="00DB144A"/>
    <w:rsid w:val="00DB36C5"/>
    <w:rsid w:val="00DB3BE7"/>
    <w:rsid w:val="00DB3FD5"/>
    <w:rsid w:val="00DB5AE1"/>
    <w:rsid w:val="00DB7B1E"/>
    <w:rsid w:val="00DC0184"/>
    <w:rsid w:val="00DC0572"/>
    <w:rsid w:val="00DC127C"/>
    <w:rsid w:val="00DC1E44"/>
    <w:rsid w:val="00DC2E6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D0A95"/>
    <w:rsid w:val="00DD0DF8"/>
    <w:rsid w:val="00DD14C9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B80"/>
    <w:rsid w:val="00DE052E"/>
    <w:rsid w:val="00DE116B"/>
    <w:rsid w:val="00DE116D"/>
    <w:rsid w:val="00DE1417"/>
    <w:rsid w:val="00DE2921"/>
    <w:rsid w:val="00DE29F2"/>
    <w:rsid w:val="00DE2A71"/>
    <w:rsid w:val="00DE2B29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5EEE"/>
    <w:rsid w:val="00DF6023"/>
    <w:rsid w:val="00DF6EB8"/>
    <w:rsid w:val="00DF7042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7387"/>
    <w:rsid w:val="00E07A7F"/>
    <w:rsid w:val="00E07FDE"/>
    <w:rsid w:val="00E1224E"/>
    <w:rsid w:val="00E12D7A"/>
    <w:rsid w:val="00E12E41"/>
    <w:rsid w:val="00E1340E"/>
    <w:rsid w:val="00E1384B"/>
    <w:rsid w:val="00E13EB6"/>
    <w:rsid w:val="00E15016"/>
    <w:rsid w:val="00E15220"/>
    <w:rsid w:val="00E1557F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64FC"/>
    <w:rsid w:val="00E2681F"/>
    <w:rsid w:val="00E268CA"/>
    <w:rsid w:val="00E30A34"/>
    <w:rsid w:val="00E3109A"/>
    <w:rsid w:val="00E313BA"/>
    <w:rsid w:val="00E31A53"/>
    <w:rsid w:val="00E33362"/>
    <w:rsid w:val="00E33F3A"/>
    <w:rsid w:val="00E34A2D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20B3"/>
    <w:rsid w:val="00E44D3F"/>
    <w:rsid w:val="00E451B6"/>
    <w:rsid w:val="00E4534D"/>
    <w:rsid w:val="00E45905"/>
    <w:rsid w:val="00E46CCD"/>
    <w:rsid w:val="00E46FF0"/>
    <w:rsid w:val="00E47B2C"/>
    <w:rsid w:val="00E507A0"/>
    <w:rsid w:val="00E50B0D"/>
    <w:rsid w:val="00E5168C"/>
    <w:rsid w:val="00E51CEA"/>
    <w:rsid w:val="00E52F30"/>
    <w:rsid w:val="00E53CBC"/>
    <w:rsid w:val="00E53DDC"/>
    <w:rsid w:val="00E54A09"/>
    <w:rsid w:val="00E54B60"/>
    <w:rsid w:val="00E54EB2"/>
    <w:rsid w:val="00E55BBE"/>
    <w:rsid w:val="00E55C88"/>
    <w:rsid w:val="00E56923"/>
    <w:rsid w:val="00E602F4"/>
    <w:rsid w:val="00E604CD"/>
    <w:rsid w:val="00E605DD"/>
    <w:rsid w:val="00E60E78"/>
    <w:rsid w:val="00E614B0"/>
    <w:rsid w:val="00E61EF1"/>
    <w:rsid w:val="00E6335E"/>
    <w:rsid w:val="00E63C94"/>
    <w:rsid w:val="00E64B76"/>
    <w:rsid w:val="00E65CCC"/>
    <w:rsid w:val="00E671A1"/>
    <w:rsid w:val="00E673FE"/>
    <w:rsid w:val="00E67973"/>
    <w:rsid w:val="00E705D5"/>
    <w:rsid w:val="00E70904"/>
    <w:rsid w:val="00E70B1B"/>
    <w:rsid w:val="00E71CEF"/>
    <w:rsid w:val="00E72835"/>
    <w:rsid w:val="00E73884"/>
    <w:rsid w:val="00E73EEA"/>
    <w:rsid w:val="00E75885"/>
    <w:rsid w:val="00E75A1F"/>
    <w:rsid w:val="00E761E5"/>
    <w:rsid w:val="00E76415"/>
    <w:rsid w:val="00E764CD"/>
    <w:rsid w:val="00E77190"/>
    <w:rsid w:val="00E7742E"/>
    <w:rsid w:val="00E808C3"/>
    <w:rsid w:val="00E80D33"/>
    <w:rsid w:val="00E81144"/>
    <w:rsid w:val="00E81A4E"/>
    <w:rsid w:val="00E81A63"/>
    <w:rsid w:val="00E81C15"/>
    <w:rsid w:val="00E82886"/>
    <w:rsid w:val="00E83266"/>
    <w:rsid w:val="00E83B26"/>
    <w:rsid w:val="00E8497B"/>
    <w:rsid w:val="00E849EE"/>
    <w:rsid w:val="00E86B38"/>
    <w:rsid w:val="00E90C92"/>
    <w:rsid w:val="00E9183A"/>
    <w:rsid w:val="00E9201D"/>
    <w:rsid w:val="00E9383E"/>
    <w:rsid w:val="00E93C34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D64"/>
    <w:rsid w:val="00E97EFA"/>
    <w:rsid w:val="00E97FD2"/>
    <w:rsid w:val="00EA0356"/>
    <w:rsid w:val="00EA0E70"/>
    <w:rsid w:val="00EA1B06"/>
    <w:rsid w:val="00EA1F3B"/>
    <w:rsid w:val="00EA2E9A"/>
    <w:rsid w:val="00EA3B1C"/>
    <w:rsid w:val="00EA4292"/>
    <w:rsid w:val="00EA50F8"/>
    <w:rsid w:val="00EA59ED"/>
    <w:rsid w:val="00EA59FA"/>
    <w:rsid w:val="00EA6545"/>
    <w:rsid w:val="00EA6A15"/>
    <w:rsid w:val="00EA7247"/>
    <w:rsid w:val="00EA760D"/>
    <w:rsid w:val="00EA7E62"/>
    <w:rsid w:val="00EB0060"/>
    <w:rsid w:val="00EB239F"/>
    <w:rsid w:val="00EB2E20"/>
    <w:rsid w:val="00EB2FDD"/>
    <w:rsid w:val="00EB30DC"/>
    <w:rsid w:val="00EB3874"/>
    <w:rsid w:val="00EB453E"/>
    <w:rsid w:val="00EB4566"/>
    <w:rsid w:val="00EB58A3"/>
    <w:rsid w:val="00EB5F9A"/>
    <w:rsid w:val="00EB6209"/>
    <w:rsid w:val="00EB635B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5FE"/>
    <w:rsid w:val="00ED16AB"/>
    <w:rsid w:val="00ED1785"/>
    <w:rsid w:val="00ED1CCB"/>
    <w:rsid w:val="00ED236E"/>
    <w:rsid w:val="00ED2E5E"/>
    <w:rsid w:val="00ED359E"/>
    <w:rsid w:val="00ED36AA"/>
    <w:rsid w:val="00ED3A2F"/>
    <w:rsid w:val="00ED402D"/>
    <w:rsid w:val="00ED4361"/>
    <w:rsid w:val="00ED504B"/>
    <w:rsid w:val="00ED53E0"/>
    <w:rsid w:val="00ED614C"/>
    <w:rsid w:val="00ED6160"/>
    <w:rsid w:val="00ED65E1"/>
    <w:rsid w:val="00ED6913"/>
    <w:rsid w:val="00ED6F4F"/>
    <w:rsid w:val="00ED747F"/>
    <w:rsid w:val="00ED74F5"/>
    <w:rsid w:val="00ED7953"/>
    <w:rsid w:val="00ED7976"/>
    <w:rsid w:val="00EE0D64"/>
    <w:rsid w:val="00EE1B9D"/>
    <w:rsid w:val="00EE276B"/>
    <w:rsid w:val="00EE3102"/>
    <w:rsid w:val="00EE3B64"/>
    <w:rsid w:val="00EE3CEB"/>
    <w:rsid w:val="00EE4DA2"/>
    <w:rsid w:val="00EE57A5"/>
    <w:rsid w:val="00EE69D6"/>
    <w:rsid w:val="00EE7931"/>
    <w:rsid w:val="00EF155C"/>
    <w:rsid w:val="00EF1D60"/>
    <w:rsid w:val="00EF1E86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F00EAC"/>
    <w:rsid w:val="00F00F02"/>
    <w:rsid w:val="00F010D1"/>
    <w:rsid w:val="00F015F7"/>
    <w:rsid w:val="00F028C7"/>
    <w:rsid w:val="00F02A3B"/>
    <w:rsid w:val="00F02E36"/>
    <w:rsid w:val="00F03463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A0"/>
    <w:rsid w:val="00F143DD"/>
    <w:rsid w:val="00F14F21"/>
    <w:rsid w:val="00F15C8F"/>
    <w:rsid w:val="00F164D0"/>
    <w:rsid w:val="00F17236"/>
    <w:rsid w:val="00F177F1"/>
    <w:rsid w:val="00F1786A"/>
    <w:rsid w:val="00F2072D"/>
    <w:rsid w:val="00F24905"/>
    <w:rsid w:val="00F24DAB"/>
    <w:rsid w:val="00F255FF"/>
    <w:rsid w:val="00F259D7"/>
    <w:rsid w:val="00F26239"/>
    <w:rsid w:val="00F2677B"/>
    <w:rsid w:val="00F2737F"/>
    <w:rsid w:val="00F31105"/>
    <w:rsid w:val="00F31221"/>
    <w:rsid w:val="00F31E98"/>
    <w:rsid w:val="00F32427"/>
    <w:rsid w:val="00F32C84"/>
    <w:rsid w:val="00F335C8"/>
    <w:rsid w:val="00F3367C"/>
    <w:rsid w:val="00F33C8E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274"/>
    <w:rsid w:val="00F44858"/>
    <w:rsid w:val="00F44DC1"/>
    <w:rsid w:val="00F46360"/>
    <w:rsid w:val="00F464F6"/>
    <w:rsid w:val="00F46DE9"/>
    <w:rsid w:val="00F472AF"/>
    <w:rsid w:val="00F47CAB"/>
    <w:rsid w:val="00F505B3"/>
    <w:rsid w:val="00F50FEE"/>
    <w:rsid w:val="00F51949"/>
    <w:rsid w:val="00F525FE"/>
    <w:rsid w:val="00F526D7"/>
    <w:rsid w:val="00F53C7D"/>
    <w:rsid w:val="00F549E6"/>
    <w:rsid w:val="00F552D6"/>
    <w:rsid w:val="00F553E1"/>
    <w:rsid w:val="00F55A8C"/>
    <w:rsid w:val="00F56886"/>
    <w:rsid w:val="00F56BE8"/>
    <w:rsid w:val="00F56E91"/>
    <w:rsid w:val="00F57E70"/>
    <w:rsid w:val="00F60329"/>
    <w:rsid w:val="00F61563"/>
    <w:rsid w:val="00F61F2B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AB3"/>
    <w:rsid w:val="00F73C9A"/>
    <w:rsid w:val="00F747D8"/>
    <w:rsid w:val="00F74D94"/>
    <w:rsid w:val="00F74E7E"/>
    <w:rsid w:val="00F757F1"/>
    <w:rsid w:val="00F75A51"/>
    <w:rsid w:val="00F760B8"/>
    <w:rsid w:val="00F800E5"/>
    <w:rsid w:val="00F8026A"/>
    <w:rsid w:val="00F8035A"/>
    <w:rsid w:val="00F8104B"/>
    <w:rsid w:val="00F8191F"/>
    <w:rsid w:val="00F819D2"/>
    <w:rsid w:val="00F81A22"/>
    <w:rsid w:val="00F82269"/>
    <w:rsid w:val="00F8372E"/>
    <w:rsid w:val="00F83807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13D6"/>
    <w:rsid w:val="00F92192"/>
    <w:rsid w:val="00F9223E"/>
    <w:rsid w:val="00F92BA2"/>
    <w:rsid w:val="00F93440"/>
    <w:rsid w:val="00F94413"/>
    <w:rsid w:val="00F945CC"/>
    <w:rsid w:val="00F961A2"/>
    <w:rsid w:val="00F963F7"/>
    <w:rsid w:val="00F96BF4"/>
    <w:rsid w:val="00F972D7"/>
    <w:rsid w:val="00FA17DD"/>
    <w:rsid w:val="00FA27EC"/>
    <w:rsid w:val="00FA2A87"/>
    <w:rsid w:val="00FA38AD"/>
    <w:rsid w:val="00FA4174"/>
    <w:rsid w:val="00FA4559"/>
    <w:rsid w:val="00FA4ED8"/>
    <w:rsid w:val="00FA4FF8"/>
    <w:rsid w:val="00FA5B55"/>
    <w:rsid w:val="00FA68E2"/>
    <w:rsid w:val="00FA73F7"/>
    <w:rsid w:val="00FA747D"/>
    <w:rsid w:val="00FB04E2"/>
    <w:rsid w:val="00FB0C47"/>
    <w:rsid w:val="00FB1429"/>
    <w:rsid w:val="00FB16F8"/>
    <w:rsid w:val="00FB20DF"/>
    <w:rsid w:val="00FB23F2"/>
    <w:rsid w:val="00FB28DD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6EFC"/>
    <w:rsid w:val="00FC79C8"/>
    <w:rsid w:val="00FC7C43"/>
    <w:rsid w:val="00FD021D"/>
    <w:rsid w:val="00FD14EF"/>
    <w:rsid w:val="00FD1A36"/>
    <w:rsid w:val="00FD1C46"/>
    <w:rsid w:val="00FD2550"/>
    <w:rsid w:val="00FD44D4"/>
    <w:rsid w:val="00FD59D6"/>
    <w:rsid w:val="00FD67B8"/>
    <w:rsid w:val="00FD707E"/>
    <w:rsid w:val="00FD71D2"/>
    <w:rsid w:val="00FD7E50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B47"/>
    <w:rsid w:val="00FF0DFD"/>
    <w:rsid w:val="00FF0E6E"/>
    <w:rsid w:val="00FF1308"/>
    <w:rsid w:val="00FF194B"/>
    <w:rsid w:val="00FF3743"/>
    <w:rsid w:val="00FF3C61"/>
    <w:rsid w:val="00FF4DBC"/>
    <w:rsid w:val="00FF55A5"/>
    <w:rsid w:val="00FF5F13"/>
    <w:rsid w:val="00FF6292"/>
    <w:rsid w:val="00FF6D5D"/>
    <w:rsid w:val="00FF6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cacaca,#d5d5d5,#cec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D420F"/>
    <w:pPr>
      <w:spacing w:before="60" w:after="60"/>
    </w:pPr>
    <w:rPr>
      <w:lang w:eastAsia="en-US"/>
    </w:rPr>
  </w:style>
  <w:style w:type="paragraph" w:styleId="1">
    <w:name w:val="heading 1"/>
    <w:aliases w:val="H1,1. heading 1,标准章,h1,app heading 1,l1,Huvudrubrik,R1,H11,Otsikko 1,Sec1,1st level,h11,1st level1,h12,1st level2,h13,1st level3,h14,1st level4,h15,1st level5,h16,1st level6,h17,1st level7,h18,1st level8,h111,1st level11,h121,1st level21,h131,章节,1"/>
    <w:basedOn w:val="31"/>
    <w:next w:val="a4"/>
    <w:autoRedefine/>
    <w:qFormat/>
    <w:rsid w:val="0024278D"/>
    <w:pPr>
      <w:keepLines/>
      <w:numPr>
        <w:ilvl w:val="0"/>
        <w:numId w:val="25"/>
      </w:numPr>
      <w:spacing w:before="240"/>
      <w:outlineLvl w:val="0"/>
    </w:pPr>
    <w:rPr>
      <w:rFonts w:asciiTheme="minorEastAsia" w:eastAsiaTheme="minorEastAsia" w:hAnsiTheme="minorEastAsia"/>
      <w:kern w:val="28"/>
      <w:sz w:val="30"/>
      <w:szCs w:val="32"/>
    </w:rPr>
  </w:style>
  <w:style w:type="paragraph" w:styleId="21">
    <w:name w:val="heading 2"/>
    <w:aliases w:val="H2,UNDERRUBRIK 1-2,Head2A,2,h2,1.1  heading 2,2nd level,õberschrift 2,l2,I2,l2+toc 2,12,Heading 3 2,heading 2,h:2,h:2app,T2,A,Header 2,Level 2 Head,节,list 2,heading 2+ Indent: Left 0.25 in,PIM2,Heading 2 Hidden,Heading 2 CCBS,Titre3,HD2,H,H21,h,R2"/>
    <w:basedOn w:val="41"/>
    <w:next w:val="SRS"/>
    <w:autoRedefine/>
    <w:qFormat/>
    <w:rsid w:val="00FC6EFC"/>
    <w:pPr>
      <w:numPr>
        <w:ilvl w:val="1"/>
        <w:numId w:val="26"/>
      </w:numPr>
      <w:spacing w:before="180" w:after="120" w:line="360" w:lineRule="auto"/>
      <w:outlineLvl w:val="1"/>
    </w:pPr>
    <w:rPr>
      <w:rFonts w:ascii="宋体" w:hAnsi="宋体"/>
      <w:sz w:val="28"/>
      <w:szCs w:val="28"/>
    </w:rPr>
  </w:style>
  <w:style w:type="paragraph" w:styleId="31">
    <w:name w:val="heading 3"/>
    <w:aliases w:val="H3,Underrubrik2,h3,1.1.1 Heading 3,l3,CT,sect1.2.3,Level 3 Head,3,3rd level,Head 3,l3+toc 3,heading 3,hello,heading 3 + Indent: Left 0.25 in,h:3,Kop 3V,list 3,level_3,PIM 3,Heading 3 - old,sect1.2.31,sect1.2.32,sect1.2.311,sect1.2.33,b3,alltoc"/>
    <w:basedOn w:val="a4"/>
    <w:next w:val="SRS"/>
    <w:link w:val="3Char"/>
    <w:autoRedefine/>
    <w:qFormat/>
    <w:rsid w:val="005949F5"/>
    <w:pPr>
      <w:keepNext/>
      <w:numPr>
        <w:ilvl w:val="2"/>
        <w:numId w:val="1"/>
      </w:numPr>
      <w:tabs>
        <w:tab w:val="left" w:pos="993"/>
      </w:tabs>
      <w:spacing w:before="120" w:after="120" w:line="360" w:lineRule="auto"/>
      <w:outlineLvl w:val="2"/>
    </w:pPr>
    <w:rPr>
      <w:rFonts w:ascii="宋体" w:hAnsi="宋体"/>
      <w:b/>
      <w:sz w:val="28"/>
      <w:szCs w:val="28"/>
      <w:lang w:eastAsia="zh-CN"/>
    </w:rPr>
  </w:style>
  <w:style w:type="paragraph" w:styleId="41">
    <w:name w:val="heading 4"/>
    <w:aliases w:val="H4,h4,H41,h41,H42,h42,H43,h43,H411,h411,H421,h421,H44,h44,H412,h412,H422,h422,H431,h431,H45,h45,H413,h413,H423,h423,H432,h432,H46,h46,H47,h47,Memo Heading 4,1.1.1.1 Heading 4,I4,l4,l4+toc4,Normal4,heading 4,heading 4 + Indent: Left 0.5 in,rh1,bl"/>
    <w:basedOn w:val="a4"/>
    <w:next w:val="a4"/>
    <w:link w:val="4Char"/>
    <w:autoRedefine/>
    <w:qFormat/>
    <w:rsid w:val="00B32F09"/>
    <w:pPr>
      <w:keepNext/>
      <w:numPr>
        <w:ilvl w:val="3"/>
        <w:numId w:val="1"/>
      </w:numPr>
      <w:spacing w:before="120"/>
      <w:outlineLvl w:val="3"/>
    </w:pPr>
    <w:rPr>
      <w:b/>
      <w:sz w:val="24"/>
      <w:szCs w:val="24"/>
      <w:lang w:eastAsia="zh-CN"/>
    </w:rPr>
  </w:style>
  <w:style w:type="paragraph" w:styleId="50">
    <w:name w:val="heading 5"/>
    <w:aliases w:val="h5,heading 5 + Indent: Left 0.5 in,IS41 Heading 5,H5,heading 5,PIM 5,Second Subheading,dash,ds,dd,Roman list,口,口1,口2,l5+toc5,Numbered Sub-list,一,正文五级标题,5,Block Label,ASAPHeading 5,h51,heading 51,h52,heading 52,h53,heading 53,l5,hm,Table label,mh2"/>
    <w:basedOn w:val="a4"/>
    <w:next w:val="a4"/>
    <w:link w:val="5Char"/>
    <w:qFormat/>
    <w:rsid w:val="00531C3A"/>
    <w:pPr>
      <w:numPr>
        <w:ilvl w:val="4"/>
        <w:numId w:val="1"/>
      </w:numPr>
      <w:spacing w:before="120" w:after="120"/>
      <w:outlineLvl w:val="4"/>
    </w:pPr>
    <w:rPr>
      <w:b/>
      <w:sz w:val="22"/>
    </w:rPr>
  </w:style>
  <w:style w:type="paragraph" w:styleId="6">
    <w:name w:val="heading 6"/>
    <w:aliases w:val="h6,heading 6,Third Subheading,Bullet list,L6,H6,PIM 6,BOD 4,正文六级标题,l6,hsm,submodule heading,ToolsHeading 6,h61,heading 61,Legal Level 1.,[Heading 6],标题 6(ALT+6),第五层条,原始内容,6,(I),•H6,Ref Heading 3,rh3,Ref Heading 31,rh31,H61,DO NOT USE_h6"/>
    <w:basedOn w:val="a4"/>
    <w:next w:val="a4"/>
    <w:qFormat/>
    <w:rsid w:val="00531C3A"/>
    <w:pPr>
      <w:keepNext/>
      <w:numPr>
        <w:ilvl w:val="5"/>
        <w:numId w:val="1"/>
      </w:numPr>
      <w:jc w:val="center"/>
      <w:outlineLvl w:val="5"/>
    </w:pPr>
    <w:rPr>
      <w:b/>
      <w:sz w:val="18"/>
    </w:rPr>
  </w:style>
  <w:style w:type="paragraph" w:styleId="7">
    <w:name w:val="heading 7"/>
    <w:aliases w:val="letter list,不用,H TIMES1,PIM 7,H7,h7,1.标题 6,PIM 71,H71,PIM 72,H72,PIM 73,PIM 74,PIM 75,H73,PIM 711,H711,PIM 721,H721,PIM 731,PIM 741,PIM 76,H74,PIM 712,H712,PIM 722,H722,PIM 732,PIM 742,PIM 77,H75,PIM 713,H713,PIM 723,H723,PIM 733,PIM 743,L7,cn,cnc"/>
    <w:basedOn w:val="a4"/>
    <w:next w:val="a4"/>
    <w:qFormat/>
    <w:rsid w:val="00531C3A"/>
    <w:pPr>
      <w:keepNext/>
      <w:numPr>
        <w:ilvl w:val="6"/>
        <w:numId w:val="1"/>
      </w:numPr>
      <w:outlineLvl w:val="6"/>
    </w:pPr>
    <w:rPr>
      <w:b/>
      <w:u w:val="single"/>
    </w:rPr>
  </w:style>
  <w:style w:type="paragraph" w:styleId="8">
    <w:name w:val="heading 8"/>
    <w:aliases w:val="标题6,不用8,H8,h8,注意框体,H81,H82,H83,H811,H821,H84,H812,H822,H85,H813,H823,Legal Level 1.1.1.,ITT t8,PA Appendix Minor,ctp,Caption text (page-wide),Center Bold,Center Bold1,Center Bold2,Center Bold3,Center Bold4,Center Bold5,Center Bold6, action, action1"/>
    <w:basedOn w:val="a4"/>
    <w:next w:val="a4"/>
    <w:qFormat/>
    <w:rsid w:val="00531C3A"/>
    <w:pPr>
      <w:keepNext/>
      <w:numPr>
        <w:ilvl w:val="7"/>
        <w:numId w:val="1"/>
      </w:numPr>
      <w:outlineLvl w:val="7"/>
    </w:pPr>
    <w:rPr>
      <w:i/>
    </w:rPr>
  </w:style>
  <w:style w:type="paragraph" w:styleId="9">
    <w:name w:val="heading 9"/>
    <w:aliases w:val="tt,table title,标题 45,Appendix,HelpTable,不用9,PIM 9,H9,h9,huh,PIM 91,H91,PIM 92,H92,PIM 93,PIM 94,PIM 95,H93,PIM 911,H911,PIM 921,H921,PIM 931,PIM 941,PIM 96,H94,PIM 912,H912,PIM 922,H922,PIM 932,PIM 942,PIM 97,H95,PIM 913,H913,PIM 923,H923,三级标题,ctc"/>
    <w:basedOn w:val="a4"/>
    <w:next w:val="a4"/>
    <w:qFormat/>
    <w:rsid w:val="00531C3A"/>
    <w:pPr>
      <w:keepNext/>
      <w:numPr>
        <w:ilvl w:val="8"/>
        <w:numId w:val="1"/>
      </w:numPr>
      <w:outlineLvl w:val="8"/>
    </w:pPr>
    <w:rPr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autoRedefine/>
    <w:rsid w:val="00DF5EEE"/>
    <w:pPr>
      <w:tabs>
        <w:tab w:val="left" w:pos="1418"/>
      </w:tabs>
      <w:spacing w:line="360" w:lineRule="auto"/>
      <w:ind w:left="720" w:rightChars="100" w:right="200"/>
    </w:pPr>
    <w:rPr>
      <w:rFonts w:asciiTheme="minorEastAsia" w:eastAsiaTheme="minorEastAsia" w:hAnsiTheme="minorEastAsia"/>
      <w:bCs/>
      <w:sz w:val="21"/>
      <w:szCs w:val="21"/>
      <w:lang w:eastAsia="zh-CN"/>
    </w:rPr>
  </w:style>
  <w:style w:type="paragraph" w:styleId="a8">
    <w:name w:val="header"/>
    <w:aliases w:val="header odd"/>
    <w:basedOn w:val="a4"/>
    <w:link w:val="Char"/>
    <w:rsid w:val="00531C3A"/>
    <w:pPr>
      <w:tabs>
        <w:tab w:val="center" w:pos="4320"/>
        <w:tab w:val="right" w:pos="8640"/>
      </w:tabs>
      <w:spacing w:before="120"/>
    </w:pPr>
  </w:style>
  <w:style w:type="paragraph" w:styleId="42">
    <w:name w:val="toc 4"/>
    <w:basedOn w:val="a4"/>
    <w:next w:val="a4"/>
    <w:autoRedefine/>
    <w:semiHidden/>
    <w:rsid w:val="00531C3A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a9">
    <w:name w:val="table of figures"/>
    <w:basedOn w:val="a4"/>
    <w:next w:val="a4"/>
    <w:semiHidden/>
    <w:rsid w:val="00531C3A"/>
    <w:pPr>
      <w:spacing w:before="0" w:after="0"/>
      <w:ind w:left="400" w:hanging="400"/>
    </w:pPr>
    <w:rPr>
      <w:smallCaps/>
      <w:szCs w:val="24"/>
    </w:rPr>
  </w:style>
  <w:style w:type="paragraph" w:customStyle="1" w:styleId="Table">
    <w:name w:val="Table"/>
    <w:basedOn w:val="a4"/>
    <w:rsid w:val="00531C3A"/>
    <w:pPr>
      <w:spacing w:before="20" w:after="20"/>
    </w:pPr>
  </w:style>
  <w:style w:type="paragraph" w:styleId="aa">
    <w:name w:val="caption"/>
    <w:aliases w:val="表题题注"/>
    <w:basedOn w:val="a4"/>
    <w:next w:val="a4"/>
    <w:qFormat/>
    <w:rsid w:val="00531C3A"/>
    <w:pPr>
      <w:spacing w:before="120" w:after="120"/>
    </w:pPr>
    <w:rPr>
      <w:b/>
    </w:rPr>
  </w:style>
  <w:style w:type="paragraph" w:styleId="ab">
    <w:name w:val="footnote text"/>
    <w:basedOn w:val="a4"/>
    <w:semiHidden/>
    <w:rsid w:val="00531C3A"/>
    <w:rPr>
      <w:rFonts w:ascii="Arial" w:hAnsi="Arial"/>
      <w:sz w:val="18"/>
    </w:rPr>
  </w:style>
  <w:style w:type="paragraph" w:styleId="22">
    <w:name w:val="Body Text Indent 2"/>
    <w:basedOn w:val="a4"/>
    <w:rsid w:val="00531C3A"/>
    <w:pPr>
      <w:spacing w:before="120"/>
      <w:ind w:left="720"/>
    </w:pPr>
  </w:style>
  <w:style w:type="paragraph" w:customStyle="1" w:styleId="Heading2-Appendix">
    <w:name w:val="Heading 2 - Appendix"/>
    <w:basedOn w:val="1"/>
    <w:next w:val="a4"/>
    <w:rsid w:val="00531C3A"/>
    <w:pPr>
      <w:numPr>
        <w:numId w:val="0"/>
      </w:numPr>
      <w:spacing w:before="160" w:after="160"/>
    </w:pPr>
  </w:style>
  <w:style w:type="paragraph" w:styleId="ac">
    <w:name w:val="footer"/>
    <w:basedOn w:val="a4"/>
    <w:rsid w:val="00531C3A"/>
    <w:pPr>
      <w:tabs>
        <w:tab w:val="center" w:pos="4320"/>
        <w:tab w:val="right" w:pos="8640"/>
      </w:tabs>
      <w:spacing w:before="120"/>
    </w:pPr>
  </w:style>
  <w:style w:type="paragraph" w:styleId="ad">
    <w:name w:val="Body Text Indent"/>
    <w:basedOn w:val="a4"/>
    <w:rsid w:val="00531C3A"/>
    <w:pPr>
      <w:ind w:left="1440"/>
    </w:pPr>
  </w:style>
  <w:style w:type="paragraph" w:styleId="33">
    <w:name w:val="Body Text Indent 3"/>
    <w:basedOn w:val="a4"/>
    <w:rsid w:val="00531C3A"/>
    <w:pPr>
      <w:ind w:left="1224"/>
    </w:pPr>
  </w:style>
  <w:style w:type="paragraph" w:styleId="10">
    <w:name w:val="toc 1"/>
    <w:next w:val="a4"/>
    <w:autoRedefine/>
    <w:uiPriority w:val="39"/>
    <w:rsid w:val="00531C3A"/>
    <w:pPr>
      <w:spacing w:before="120"/>
    </w:pPr>
    <w:rPr>
      <w:rFonts w:asciiTheme="minorHAnsi" w:hAnsiTheme="minorHAnsi"/>
      <w:b/>
      <w:caps/>
      <w:sz w:val="22"/>
      <w:szCs w:val="22"/>
      <w:lang w:eastAsia="en-US"/>
    </w:rPr>
  </w:style>
  <w:style w:type="paragraph" w:styleId="23">
    <w:name w:val="toc 2"/>
    <w:next w:val="a4"/>
    <w:autoRedefine/>
    <w:uiPriority w:val="39"/>
    <w:rsid w:val="00531C3A"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34">
    <w:name w:val="toc 3"/>
    <w:next w:val="a4"/>
    <w:autoRedefine/>
    <w:uiPriority w:val="39"/>
    <w:rsid w:val="00531C3A"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character" w:styleId="ae">
    <w:name w:val="page number"/>
    <w:basedOn w:val="a5"/>
    <w:rsid w:val="00531C3A"/>
  </w:style>
  <w:style w:type="paragraph" w:styleId="af">
    <w:name w:val="Document Map"/>
    <w:basedOn w:val="a4"/>
    <w:semiHidden/>
    <w:rsid w:val="00531C3A"/>
    <w:pPr>
      <w:shd w:val="clear" w:color="auto" w:fill="000080"/>
    </w:pPr>
    <w:rPr>
      <w:rFonts w:ascii="Tahoma" w:hAnsi="Tahoma"/>
    </w:rPr>
  </w:style>
  <w:style w:type="paragraph" w:styleId="51">
    <w:name w:val="toc 5"/>
    <w:basedOn w:val="a4"/>
    <w:next w:val="a4"/>
    <w:autoRedefine/>
    <w:semiHidden/>
    <w:rsid w:val="00531C3A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4"/>
    <w:next w:val="a4"/>
    <w:autoRedefine/>
    <w:semiHidden/>
    <w:rsid w:val="00531C3A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4"/>
    <w:next w:val="a4"/>
    <w:autoRedefine/>
    <w:semiHidden/>
    <w:rsid w:val="00531C3A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4"/>
    <w:next w:val="a4"/>
    <w:autoRedefine/>
    <w:semiHidden/>
    <w:rsid w:val="00531C3A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4"/>
    <w:next w:val="a4"/>
    <w:autoRedefine/>
    <w:semiHidden/>
    <w:rsid w:val="00531C3A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paragraph" w:customStyle="1" w:styleId="Heading0">
    <w:name w:val="Heading 0"/>
    <w:basedOn w:val="a4"/>
    <w:rsid w:val="00531C3A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Author">
    <w:name w:val="Author"/>
    <w:basedOn w:val="1"/>
    <w:rsid w:val="00531C3A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character" w:styleId="af0">
    <w:name w:val="Hyperlink"/>
    <w:basedOn w:val="a5"/>
    <w:uiPriority w:val="99"/>
    <w:rsid w:val="00531C3A"/>
    <w:rPr>
      <w:color w:val="0000FF"/>
      <w:u w:val="single"/>
    </w:rPr>
  </w:style>
  <w:style w:type="paragraph" w:customStyle="1" w:styleId="Abstract">
    <w:name w:val="Abstract"/>
    <w:basedOn w:val="a4"/>
    <w:rsid w:val="00531C3A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styleId="24">
    <w:name w:val="Body Text 2"/>
    <w:basedOn w:val="a4"/>
    <w:rsid w:val="00531C3A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35">
    <w:name w:val="Body Text 3"/>
    <w:basedOn w:val="a4"/>
    <w:rsid w:val="00531C3A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af1">
    <w:name w:val="Body Text"/>
    <w:basedOn w:val="a4"/>
    <w:link w:val="Char0"/>
    <w:rsid w:val="00531C3A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a0">
    <w:name w:val="List Bullet"/>
    <w:basedOn w:val="a4"/>
    <w:autoRedefine/>
    <w:rsid w:val="00531C3A"/>
    <w:pPr>
      <w:numPr>
        <w:numId w:val="3"/>
      </w:numPr>
    </w:pPr>
  </w:style>
  <w:style w:type="paragraph" w:customStyle="1" w:styleId="Figure">
    <w:name w:val="Figure"/>
    <w:autoRedefine/>
    <w:rsid w:val="00333ECC"/>
    <w:pPr>
      <w:numPr>
        <w:numId w:val="10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styleId="20">
    <w:name w:val="List Bullet 2"/>
    <w:basedOn w:val="a4"/>
    <w:autoRedefine/>
    <w:rsid w:val="00531C3A"/>
    <w:pPr>
      <w:numPr>
        <w:numId w:val="4"/>
      </w:numPr>
    </w:pPr>
  </w:style>
  <w:style w:type="paragraph" w:customStyle="1" w:styleId="af2">
    <w:name w:val="简单回函地址"/>
    <w:basedOn w:val="a4"/>
    <w:rsid w:val="00531C3A"/>
  </w:style>
  <w:style w:type="character" w:styleId="af3">
    <w:name w:val="annotation reference"/>
    <w:basedOn w:val="a5"/>
    <w:semiHidden/>
    <w:rsid w:val="00531C3A"/>
    <w:rPr>
      <w:sz w:val="21"/>
      <w:szCs w:val="21"/>
    </w:rPr>
  </w:style>
  <w:style w:type="paragraph" w:styleId="af4">
    <w:name w:val="annotation text"/>
    <w:basedOn w:val="a4"/>
    <w:link w:val="Char1"/>
    <w:semiHidden/>
    <w:rsid w:val="00531C3A"/>
    <w:pPr>
      <w:widowControl w:val="0"/>
      <w:spacing w:before="0" w:after="0"/>
    </w:pPr>
    <w:rPr>
      <w:kern w:val="2"/>
      <w:sz w:val="21"/>
      <w:szCs w:val="24"/>
      <w:lang w:eastAsia="zh-CN"/>
    </w:rPr>
  </w:style>
  <w:style w:type="character" w:styleId="af5">
    <w:name w:val="FollowedHyperlink"/>
    <w:basedOn w:val="a5"/>
    <w:rsid w:val="00531C3A"/>
    <w:rPr>
      <w:color w:val="800080"/>
      <w:u w:val="single"/>
    </w:rPr>
  </w:style>
  <w:style w:type="paragraph" w:customStyle="1" w:styleId="TableTitle">
    <w:name w:val="Table Title"/>
    <w:basedOn w:val="a4"/>
    <w:rsid w:val="00531C3A"/>
    <w:pPr>
      <w:numPr>
        <w:numId w:val="9"/>
      </w:numPr>
    </w:pPr>
    <w:rPr>
      <w:b/>
      <w:lang w:eastAsia="zh-CN"/>
    </w:rPr>
  </w:style>
  <w:style w:type="paragraph" w:customStyle="1" w:styleId="Bullet">
    <w:name w:val="Bullet"/>
    <w:basedOn w:val="a4"/>
    <w:autoRedefine/>
    <w:rsid w:val="00531C3A"/>
    <w:pPr>
      <w:numPr>
        <w:numId w:val="2"/>
      </w:numPr>
      <w:tabs>
        <w:tab w:val="clear" w:pos="1140"/>
        <w:tab w:val="num" w:pos="1418"/>
      </w:tabs>
      <w:spacing w:after="0"/>
      <w:ind w:left="1418"/>
    </w:pPr>
    <w:rPr>
      <w:lang w:eastAsia="zh-CN"/>
    </w:rPr>
  </w:style>
  <w:style w:type="paragraph" w:customStyle="1" w:styleId="25">
    <w:name w:val="正文缩进2"/>
    <w:basedOn w:val="a4"/>
    <w:autoRedefine/>
    <w:rsid w:val="00531C3A"/>
    <w:pPr>
      <w:ind w:left="1418"/>
    </w:pPr>
    <w:rPr>
      <w:lang w:eastAsia="zh-CN"/>
    </w:rPr>
  </w:style>
  <w:style w:type="paragraph" w:customStyle="1" w:styleId="SRS0">
    <w:name w:val="SRS 正文標题"/>
    <w:basedOn w:val="SRS"/>
    <w:autoRedefine/>
    <w:rsid w:val="00531C3A"/>
    <w:pPr>
      <w:spacing w:before="120"/>
    </w:pPr>
    <w:rPr>
      <w:b/>
      <w:sz w:val="22"/>
    </w:rPr>
  </w:style>
  <w:style w:type="paragraph" w:customStyle="1" w:styleId="SRSrqmttitle">
    <w:name w:val="SRS rqmt title"/>
    <w:basedOn w:val="a8"/>
    <w:autoRedefine/>
    <w:rsid w:val="00531C3A"/>
    <w:pPr>
      <w:tabs>
        <w:tab w:val="clear" w:pos="4320"/>
        <w:tab w:val="clear" w:pos="8640"/>
        <w:tab w:val="left" w:pos="2977"/>
        <w:tab w:val="right" w:pos="9356"/>
      </w:tabs>
      <w:spacing w:before="60"/>
      <w:ind w:left="993"/>
    </w:pPr>
    <w:rPr>
      <w:b/>
      <w:bCs/>
      <w:lang w:eastAsia="zh-CN"/>
    </w:rPr>
  </w:style>
  <w:style w:type="paragraph" w:customStyle="1" w:styleId="SRSrqmtbody">
    <w:name w:val="SRS rqmt body"/>
    <w:basedOn w:val="SRSrqmttitle"/>
    <w:next w:val="SRSrqmtdescription"/>
    <w:autoRedefine/>
    <w:rsid w:val="00531C3A"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autoRedefine/>
    <w:rsid w:val="00531C3A"/>
    <w:pPr>
      <w:tabs>
        <w:tab w:val="left" w:pos="2694"/>
      </w:tabs>
      <w:ind w:leftChars="709" w:left="1418"/>
    </w:pPr>
    <w:rPr>
      <w:lang w:eastAsia="zh-CN"/>
    </w:rPr>
  </w:style>
  <w:style w:type="paragraph" w:customStyle="1" w:styleId="SRSrqmtreference">
    <w:name w:val="SRS rqmt reference"/>
    <w:basedOn w:val="SRSrqmtdescription"/>
    <w:next w:val="SRSrqmtdependency"/>
    <w:autoRedefine/>
    <w:rsid w:val="00531C3A"/>
    <w:pPr>
      <w:numPr>
        <w:numId w:val="6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autoRedefine/>
    <w:rsid w:val="00531C3A"/>
    <w:pPr>
      <w:numPr>
        <w:numId w:val="7"/>
      </w:numPr>
    </w:pPr>
  </w:style>
  <w:style w:type="paragraph" w:customStyle="1" w:styleId="SRSrqmttestability">
    <w:name w:val="SRS rqmt testability"/>
    <w:basedOn w:val="SRSrqmtdependency"/>
    <w:next w:val="SRS"/>
    <w:autoRedefine/>
    <w:rsid w:val="00531C3A"/>
    <w:pPr>
      <w:numPr>
        <w:numId w:val="5"/>
      </w:numPr>
      <w:tabs>
        <w:tab w:val="clear" w:pos="3578"/>
      </w:tabs>
      <w:ind w:left="2694" w:hanging="1276"/>
    </w:pPr>
    <w:rPr>
      <w:i/>
    </w:rPr>
  </w:style>
  <w:style w:type="paragraph" w:customStyle="1" w:styleId="SRStestability">
    <w:name w:val="SRS testability"/>
    <w:basedOn w:val="a4"/>
    <w:autoRedefine/>
    <w:rsid w:val="00531C3A"/>
    <w:pPr>
      <w:tabs>
        <w:tab w:val="left" w:pos="2410"/>
      </w:tabs>
      <w:ind w:leftChars="709" w:left="2410" w:hangingChars="496" w:hanging="992"/>
    </w:pPr>
    <w:rPr>
      <w:i/>
      <w:iCs/>
      <w:lang w:eastAsia="zh-CN"/>
    </w:rPr>
  </w:style>
  <w:style w:type="paragraph" w:customStyle="1" w:styleId="SRSinput">
    <w:name w:val="SRS input"/>
    <w:basedOn w:val="a4"/>
    <w:autoRedefine/>
    <w:rsid w:val="00531C3A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Bullet1">
    <w:name w:val="Bullet 1"/>
    <w:basedOn w:val="Bullet"/>
    <w:autoRedefine/>
    <w:rsid w:val="00531C3A"/>
    <w:pPr>
      <w:tabs>
        <w:tab w:val="clear" w:pos="1418"/>
        <w:tab w:val="num" w:pos="1843"/>
      </w:tabs>
      <w:ind w:left="1843"/>
    </w:pPr>
  </w:style>
  <w:style w:type="paragraph" w:customStyle="1" w:styleId="SRSrqmtnote">
    <w:name w:val="SRS rqmt note"/>
    <w:basedOn w:val="25"/>
    <w:next w:val="SRS"/>
    <w:rsid w:val="00531C3A"/>
    <w:pPr>
      <w:numPr>
        <w:numId w:val="8"/>
      </w:numPr>
      <w:ind w:left="2127" w:hanging="709"/>
    </w:pPr>
  </w:style>
  <w:style w:type="paragraph" w:customStyle="1" w:styleId="SRSdepindent">
    <w:name w:val="SRS dep indent"/>
    <w:basedOn w:val="25"/>
    <w:autoRedefine/>
    <w:rsid w:val="00531C3A"/>
    <w:pPr>
      <w:ind w:left="2694"/>
    </w:pPr>
  </w:style>
  <w:style w:type="paragraph" w:styleId="af6">
    <w:name w:val="Date"/>
    <w:basedOn w:val="a4"/>
    <w:next w:val="a4"/>
    <w:rsid w:val="00531C3A"/>
    <w:rPr>
      <w:lang w:eastAsia="zh-CN"/>
    </w:rPr>
  </w:style>
  <w:style w:type="paragraph" w:customStyle="1" w:styleId="af7">
    <w:name w:val="表格标题"/>
    <w:basedOn w:val="a4"/>
    <w:next w:val="a4"/>
    <w:autoRedefine/>
    <w:rsid w:val="00531C3A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styleId="af8">
    <w:name w:val="Normal (Web)"/>
    <w:basedOn w:val="a4"/>
    <w:uiPriority w:val="99"/>
    <w:rsid w:val="00531C3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ListBulletO">
    <w:name w:val="List Bullet O"/>
    <w:basedOn w:val="a0"/>
    <w:rsid w:val="00531C3A"/>
    <w:pPr>
      <w:numPr>
        <w:numId w:val="18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styleId="a">
    <w:name w:val="List Number"/>
    <w:basedOn w:val="a4"/>
    <w:rsid w:val="00531C3A"/>
    <w:pPr>
      <w:numPr>
        <w:numId w:val="11"/>
      </w:numPr>
      <w:ind w:hangingChars="200" w:hanging="200"/>
    </w:pPr>
  </w:style>
  <w:style w:type="paragraph" w:styleId="2">
    <w:name w:val="List Number 2"/>
    <w:basedOn w:val="a4"/>
    <w:rsid w:val="00531C3A"/>
    <w:pPr>
      <w:numPr>
        <w:numId w:val="12"/>
      </w:numPr>
      <w:tabs>
        <w:tab w:val="clear" w:pos="643"/>
        <w:tab w:val="num" w:pos="780"/>
      </w:tabs>
      <w:ind w:leftChars="200" w:left="780" w:hangingChars="200" w:hanging="200"/>
    </w:pPr>
  </w:style>
  <w:style w:type="paragraph" w:styleId="3">
    <w:name w:val="List Number 3"/>
    <w:basedOn w:val="a4"/>
    <w:rsid w:val="00531C3A"/>
    <w:pPr>
      <w:numPr>
        <w:numId w:val="13"/>
      </w:numPr>
      <w:tabs>
        <w:tab w:val="clear" w:pos="926"/>
        <w:tab w:val="num" w:pos="1200"/>
      </w:tabs>
      <w:ind w:leftChars="400" w:left="1200" w:hangingChars="200" w:hanging="200"/>
    </w:pPr>
  </w:style>
  <w:style w:type="paragraph" w:styleId="4">
    <w:name w:val="List Number 4"/>
    <w:basedOn w:val="a4"/>
    <w:rsid w:val="00531C3A"/>
    <w:pPr>
      <w:numPr>
        <w:numId w:val="14"/>
      </w:numPr>
      <w:tabs>
        <w:tab w:val="clear" w:pos="1209"/>
        <w:tab w:val="num" w:pos="1620"/>
      </w:tabs>
      <w:ind w:leftChars="600" w:left="1620" w:hangingChars="200" w:hanging="200"/>
    </w:pPr>
  </w:style>
  <w:style w:type="paragraph" w:styleId="52">
    <w:name w:val="List Number 5"/>
    <w:basedOn w:val="a4"/>
    <w:rsid w:val="00531C3A"/>
    <w:pPr>
      <w:tabs>
        <w:tab w:val="num" w:pos="360"/>
      </w:tabs>
    </w:pPr>
  </w:style>
  <w:style w:type="paragraph" w:styleId="30">
    <w:name w:val="List Bullet 3"/>
    <w:basedOn w:val="a4"/>
    <w:autoRedefine/>
    <w:rsid w:val="00531C3A"/>
    <w:pPr>
      <w:numPr>
        <w:numId w:val="15"/>
      </w:numPr>
      <w:tabs>
        <w:tab w:val="clear" w:pos="926"/>
        <w:tab w:val="num" w:pos="1200"/>
      </w:tabs>
      <w:ind w:leftChars="400" w:left="1200" w:hangingChars="200" w:hanging="200"/>
    </w:pPr>
  </w:style>
  <w:style w:type="paragraph" w:styleId="40">
    <w:name w:val="List Bullet 4"/>
    <w:basedOn w:val="a4"/>
    <w:autoRedefine/>
    <w:rsid w:val="00531C3A"/>
    <w:pPr>
      <w:numPr>
        <w:numId w:val="16"/>
      </w:numPr>
      <w:tabs>
        <w:tab w:val="clear" w:pos="1209"/>
        <w:tab w:val="num" w:pos="1620"/>
      </w:tabs>
      <w:ind w:leftChars="600" w:left="1620" w:hangingChars="200" w:hanging="200"/>
    </w:pPr>
  </w:style>
  <w:style w:type="paragraph" w:styleId="5">
    <w:name w:val="List Bullet 5"/>
    <w:basedOn w:val="a4"/>
    <w:autoRedefine/>
    <w:rsid w:val="00531C3A"/>
    <w:pPr>
      <w:numPr>
        <w:numId w:val="17"/>
      </w:numPr>
      <w:tabs>
        <w:tab w:val="clear" w:pos="1492"/>
        <w:tab w:val="num" w:pos="2040"/>
      </w:tabs>
      <w:ind w:leftChars="800" w:left="2040" w:hangingChars="200" w:hanging="200"/>
    </w:pPr>
  </w:style>
  <w:style w:type="paragraph" w:customStyle="1" w:styleId="ListBulletR">
    <w:name w:val="List Bullet R"/>
    <w:basedOn w:val="a4"/>
    <w:rsid w:val="00531C3A"/>
    <w:pPr>
      <w:numPr>
        <w:numId w:val="19"/>
      </w:numPr>
      <w:spacing w:after="120" w:line="300" w:lineRule="auto"/>
      <w:jc w:val="both"/>
    </w:pPr>
  </w:style>
  <w:style w:type="paragraph" w:customStyle="1" w:styleId="af9">
    <w:name w:val="表头"/>
    <w:basedOn w:val="a4"/>
    <w:rsid w:val="00531C3A"/>
    <w:pPr>
      <w:widowControl w:val="0"/>
      <w:tabs>
        <w:tab w:val="num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paragraph" w:styleId="afa">
    <w:name w:val="Balloon Text"/>
    <w:basedOn w:val="a4"/>
    <w:semiHidden/>
    <w:rsid w:val="00531C3A"/>
    <w:rPr>
      <w:sz w:val="18"/>
      <w:szCs w:val="18"/>
    </w:rPr>
  </w:style>
  <w:style w:type="table" w:styleId="afb">
    <w:name w:val="Table Grid"/>
    <w:basedOn w:val="a6"/>
    <w:rsid w:val="00FA38A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821">
    <w:name w:val="EmailStyle821"/>
    <w:basedOn w:val="a5"/>
    <w:semiHidden/>
    <w:rsid w:val="003F0673"/>
    <w:rPr>
      <w:color w:val="000000"/>
    </w:rPr>
  </w:style>
  <w:style w:type="paragraph" w:styleId="afc">
    <w:name w:val="Normal Indent"/>
    <w:aliases w:val="首行缩进"/>
    <w:basedOn w:val="a4"/>
    <w:rsid w:val="00752129"/>
    <w:pPr>
      <w:widowControl w:val="0"/>
      <w:spacing w:before="0" w:after="0"/>
      <w:ind w:firstLineChars="200" w:firstLine="420"/>
      <w:jc w:val="both"/>
    </w:pPr>
    <w:rPr>
      <w:kern w:val="2"/>
      <w:sz w:val="21"/>
      <w:szCs w:val="24"/>
      <w:lang w:eastAsia="zh-CN"/>
    </w:rPr>
  </w:style>
  <w:style w:type="paragraph" w:customStyle="1" w:styleId="afd">
    <w:name w:val="小标题"/>
    <w:basedOn w:val="a4"/>
    <w:rsid w:val="00752129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11">
    <w:name w:val="缺省文本:1"/>
    <w:basedOn w:val="a4"/>
    <w:rsid w:val="00752129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afe">
    <w:name w:val="封面文档标题"/>
    <w:basedOn w:val="a4"/>
    <w:rsid w:val="00752129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43">
    <w:name w:val="标题4"/>
    <w:basedOn w:val="a4"/>
    <w:rsid w:val="00752129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26">
    <w:name w:val="封面2"/>
    <w:basedOn w:val="11"/>
    <w:rsid w:val="00752129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">
    <w:name w:val="段"/>
    <w:rsid w:val="00752129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0">
    <w:name w:val="前言、引言标题"/>
    <w:next w:val="a4"/>
    <w:rsid w:val="00752129"/>
    <w:pPr>
      <w:shd w:val="clear" w:color="FFFFFF" w:fill="FFFFFF"/>
      <w:tabs>
        <w:tab w:val="num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"/>
    <w:rsid w:val="00752129"/>
    <w:pPr>
      <w:numPr>
        <w:ilvl w:val="1"/>
        <w:numId w:val="20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"/>
    <w:rsid w:val="00752129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ff1">
    <w:name w:val="二级条标题"/>
    <w:basedOn w:val="a3"/>
    <w:next w:val="aff"/>
    <w:rsid w:val="00752129"/>
    <w:pPr>
      <w:numPr>
        <w:ilvl w:val="0"/>
        <w:numId w:val="0"/>
      </w:numPr>
      <w:outlineLvl w:val="3"/>
    </w:pPr>
  </w:style>
  <w:style w:type="paragraph" w:customStyle="1" w:styleId="aff2">
    <w:name w:val="二级无标题条"/>
    <w:basedOn w:val="a4"/>
    <w:rsid w:val="00752129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a1">
    <w:name w:val="列项·"/>
    <w:rsid w:val="00752129"/>
    <w:pPr>
      <w:numPr>
        <w:numId w:val="21"/>
      </w:num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3">
    <w:name w:val="三级条标题"/>
    <w:basedOn w:val="aff1"/>
    <w:next w:val="aff"/>
    <w:rsid w:val="00752129"/>
    <w:pPr>
      <w:tabs>
        <w:tab w:val="num" w:pos="2100"/>
      </w:tabs>
      <w:ind w:left="2100" w:hanging="420"/>
      <w:outlineLvl w:val="4"/>
    </w:pPr>
  </w:style>
  <w:style w:type="paragraph" w:customStyle="1" w:styleId="aff4">
    <w:name w:val="三级无标题条"/>
    <w:basedOn w:val="a4"/>
    <w:rsid w:val="00752129"/>
    <w:pPr>
      <w:widowControl w:val="0"/>
      <w:tabs>
        <w:tab w:val="num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aff5">
    <w:name w:val="四级条标题"/>
    <w:basedOn w:val="aff3"/>
    <w:next w:val="aff"/>
    <w:rsid w:val="00752129"/>
    <w:pPr>
      <w:tabs>
        <w:tab w:val="clear" w:pos="2100"/>
        <w:tab w:val="num" w:pos="2358"/>
      </w:tabs>
      <w:ind w:left="2358" w:hanging="1134"/>
      <w:outlineLvl w:val="5"/>
    </w:pPr>
  </w:style>
  <w:style w:type="paragraph" w:customStyle="1" w:styleId="aff6">
    <w:name w:val="四级无标题条"/>
    <w:basedOn w:val="a4"/>
    <w:rsid w:val="00752129"/>
    <w:pPr>
      <w:widowControl w:val="0"/>
      <w:tabs>
        <w:tab w:val="num" w:pos="780"/>
      </w:tabs>
      <w:spacing w:before="0" w:after="0"/>
      <w:ind w:leftChars="200" w:left="780" w:hangingChars="200" w:hanging="360"/>
      <w:jc w:val="both"/>
    </w:pPr>
    <w:rPr>
      <w:kern w:val="2"/>
      <w:sz w:val="21"/>
      <w:szCs w:val="24"/>
      <w:lang w:eastAsia="zh-CN"/>
    </w:rPr>
  </w:style>
  <w:style w:type="paragraph" w:customStyle="1" w:styleId="aff7">
    <w:name w:val="五级条标题"/>
    <w:basedOn w:val="aff5"/>
    <w:next w:val="aff"/>
    <w:rsid w:val="00752129"/>
    <w:pPr>
      <w:tabs>
        <w:tab w:val="clear" w:pos="2358"/>
        <w:tab w:val="num" w:pos="2940"/>
      </w:tabs>
      <w:ind w:left="2940" w:hanging="420"/>
      <w:outlineLvl w:val="6"/>
    </w:pPr>
  </w:style>
  <w:style w:type="paragraph" w:customStyle="1" w:styleId="aff8">
    <w:name w:val="五级无标题条"/>
    <w:basedOn w:val="a4"/>
    <w:rsid w:val="00752129"/>
    <w:pPr>
      <w:widowControl w:val="0"/>
      <w:tabs>
        <w:tab w:val="num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aff9">
    <w:name w:val="一级无标题条"/>
    <w:basedOn w:val="a4"/>
    <w:rsid w:val="00752129"/>
    <w:pPr>
      <w:widowControl w:val="0"/>
      <w:tabs>
        <w:tab w:val="num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affa">
    <w:name w:val="示例"/>
    <w:next w:val="aff"/>
    <w:rsid w:val="00752129"/>
    <w:pPr>
      <w:tabs>
        <w:tab w:val="num" w:pos="360"/>
        <w:tab w:val="num" w:pos="816"/>
      </w:tabs>
      <w:ind w:left="360" w:firstLineChars="233" w:firstLine="419"/>
      <w:jc w:val="both"/>
    </w:pPr>
    <w:rPr>
      <w:rFonts w:ascii="宋体"/>
      <w:sz w:val="18"/>
    </w:rPr>
  </w:style>
  <w:style w:type="paragraph" w:styleId="affb">
    <w:name w:val="annotation subject"/>
    <w:basedOn w:val="af4"/>
    <w:next w:val="af4"/>
    <w:semiHidden/>
    <w:rsid w:val="00752129"/>
    <w:rPr>
      <w:b/>
      <w:bCs/>
    </w:rPr>
  </w:style>
  <w:style w:type="paragraph" w:customStyle="1" w:styleId="Bul1">
    <w:name w:val="Bul1"/>
    <w:basedOn w:val="a4"/>
    <w:rsid w:val="00752129"/>
    <w:pPr>
      <w:numPr>
        <w:numId w:val="22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32">
    <w:name w:val="标题3"/>
    <w:basedOn w:val="31"/>
    <w:autoRedefine/>
    <w:rsid w:val="00752129"/>
    <w:pPr>
      <w:keepLines/>
      <w:widowControl w:val="0"/>
      <w:numPr>
        <w:numId w:val="24"/>
      </w:numPr>
      <w:tabs>
        <w:tab w:val="clear" w:pos="993"/>
      </w:tabs>
      <w:spacing w:before="156" w:after="156"/>
      <w:jc w:val="both"/>
    </w:pPr>
    <w:rPr>
      <w:bCs/>
      <w:color w:val="000000"/>
      <w:kern w:val="2"/>
      <w:sz w:val="24"/>
      <w:szCs w:val="32"/>
    </w:rPr>
  </w:style>
  <w:style w:type="numbering" w:styleId="111111">
    <w:name w:val="Outline List 2"/>
    <w:basedOn w:val="a7"/>
    <w:rsid w:val="00752129"/>
    <w:pPr>
      <w:numPr>
        <w:numId w:val="23"/>
      </w:numPr>
    </w:pPr>
  </w:style>
  <w:style w:type="paragraph" w:customStyle="1" w:styleId="3hello111Heading3h3H3Underrubrik2heading3Ind">
    <w:name w:val="样式 标题 3hello1.1.1 Heading 3h3H3Underrubrik2heading 3 + Ind..."/>
    <w:basedOn w:val="31"/>
    <w:autoRedefine/>
    <w:rsid w:val="00752129"/>
    <w:pPr>
      <w:keepLines/>
      <w:widowControl w:val="0"/>
      <w:tabs>
        <w:tab w:val="clear" w:pos="720"/>
        <w:tab w:val="clear" w:pos="993"/>
        <w:tab w:val="num" w:pos="360"/>
      </w:tabs>
      <w:spacing w:before="156" w:after="156"/>
      <w:ind w:left="0" w:firstLine="0"/>
      <w:jc w:val="both"/>
    </w:pPr>
    <w:rPr>
      <w:bCs/>
      <w:color w:val="000000"/>
      <w:kern w:val="2"/>
      <w:sz w:val="24"/>
      <w:szCs w:val="32"/>
    </w:rPr>
  </w:style>
  <w:style w:type="character" w:customStyle="1" w:styleId="Char0">
    <w:name w:val="正文文本 Char"/>
    <w:basedOn w:val="a5"/>
    <w:link w:val="af1"/>
    <w:rsid w:val="00752129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3Char">
    <w:name w:val="标题 3 Char"/>
    <w:aliases w:val="H3 Char,Underrubrik2 Char,h3 Char,1.1.1 Heading 3 Char,l3 Char,CT Char,sect1.2.3 Char,Level 3 Head Char,3 Char,3rd level Char,Head 3 Char,l3+toc 3 Char,heading 3 Char,hello Char,heading 3 + Indent: Left 0.25 in Char,h:3 Char,Kop 3V Char"/>
    <w:basedOn w:val="Char0"/>
    <w:link w:val="31"/>
    <w:rsid w:val="005949F5"/>
    <w:rPr>
      <w:rFonts w:ascii="宋体" w:eastAsia="宋体" w:hAnsi="宋体"/>
      <w:b/>
      <w:bCs w:val="0"/>
      <w:color w:val="000000"/>
      <w:kern w:val="2"/>
      <w:sz w:val="28"/>
      <w:szCs w:val="28"/>
      <w:lang w:val="en-US" w:eastAsia="zh-CN" w:bidi="ar-SA"/>
    </w:rPr>
  </w:style>
  <w:style w:type="paragraph" w:styleId="27">
    <w:name w:val="Body Text First Indent 2"/>
    <w:basedOn w:val="ad"/>
    <w:rsid w:val="00752129"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paragraph" w:customStyle="1" w:styleId="3hello111Heading3h3H3Underrubrik2heading3Ind1">
    <w:name w:val="样式 标题 3hello1.1.1 Heading 3h3H3Underrubrik2heading 3 + Ind...1"/>
    <w:basedOn w:val="31"/>
    <w:rsid w:val="00752129"/>
    <w:pPr>
      <w:keepLines/>
      <w:widowControl w:val="0"/>
      <w:tabs>
        <w:tab w:val="clear" w:pos="993"/>
      </w:tabs>
      <w:spacing w:before="156" w:after="156"/>
      <w:jc w:val="both"/>
    </w:pPr>
    <w:rPr>
      <w:rFonts w:cs="宋体"/>
      <w:bCs/>
      <w:color w:val="000000"/>
      <w:kern w:val="2"/>
      <w:sz w:val="21"/>
    </w:rPr>
  </w:style>
  <w:style w:type="paragraph" w:customStyle="1" w:styleId="4h41111Heading4H4heading4IndentLeft05in">
    <w:name w:val="样式 标题 4h41.1.1.1 Heading 4H4heading 4 + Indent: Left 0.5 in..."/>
    <w:basedOn w:val="41"/>
    <w:rsid w:val="00752129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0">
    <w:name w:val="Char1"/>
    <w:next w:val="a4"/>
    <w:rsid w:val="00752129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autoRedefine/>
    <w:rsid w:val="00752129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autoRedefine/>
    <w:rsid w:val="001A4CC1"/>
    <w:pPr>
      <w:widowControl w:val="0"/>
      <w:numPr>
        <w:numId w:val="26"/>
      </w:numPr>
      <w:spacing w:before="340" w:after="0"/>
      <w:jc w:val="both"/>
    </w:pPr>
    <w:rPr>
      <w:rFonts w:ascii="黑体" w:eastAsia="黑体" w:hAnsi="宋体" w:cs="宋体"/>
      <w:bCs/>
      <w:kern w:val="44"/>
      <w:sz w:val="28"/>
      <w:szCs w:val="28"/>
    </w:rPr>
  </w:style>
  <w:style w:type="paragraph" w:customStyle="1" w:styleId="28">
    <w:name w:val="标题2内的正文"/>
    <w:basedOn w:val="a4"/>
    <w:rsid w:val="00752129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Char1">
    <w:name w:val="批注文字 Char"/>
    <w:basedOn w:val="a5"/>
    <w:link w:val="af4"/>
    <w:semiHidden/>
    <w:rsid w:val="00996354"/>
    <w:rPr>
      <w:rFonts w:eastAsia="宋体"/>
      <w:kern w:val="2"/>
      <w:sz w:val="21"/>
      <w:szCs w:val="24"/>
      <w:lang w:val="en-US" w:eastAsia="zh-CN" w:bidi="ar-SA"/>
    </w:rPr>
  </w:style>
  <w:style w:type="paragraph" w:styleId="affc">
    <w:name w:val="List Paragraph"/>
    <w:basedOn w:val="a4"/>
    <w:uiPriority w:val="34"/>
    <w:qFormat/>
    <w:rsid w:val="00933B2F"/>
    <w:pPr>
      <w:ind w:firstLineChars="200" w:firstLine="420"/>
    </w:pPr>
  </w:style>
  <w:style w:type="paragraph" w:customStyle="1" w:styleId="TableMedium">
    <w:name w:val="Table_Medium"/>
    <w:basedOn w:val="a4"/>
    <w:rsid w:val="00CD5251"/>
    <w:pPr>
      <w:spacing w:before="40" w:after="40" w:line="240" w:lineRule="atLeast"/>
    </w:pPr>
    <w:rPr>
      <w:rFonts w:eastAsia="仿宋体"/>
      <w:noProof/>
      <w:sz w:val="18"/>
    </w:rPr>
  </w:style>
  <w:style w:type="paragraph" w:customStyle="1" w:styleId="TableSmHeadingRight">
    <w:name w:val="Table_Sm_Heading_Right"/>
    <w:basedOn w:val="a4"/>
    <w:rsid w:val="00CD5251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TableSmHeading">
    <w:name w:val="Table_Sm_Heading"/>
    <w:basedOn w:val="a4"/>
    <w:rsid w:val="00CD5251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Char">
    <w:name w:val="页眉 Char"/>
    <w:aliases w:val="header odd Char"/>
    <w:basedOn w:val="a5"/>
    <w:link w:val="a8"/>
    <w:uiPriority w:val="99"/>
    <w:rsid w:val="00CD5251"/>
    <w:rPr>
      <w:lang w:eastAsia="en-US"/>
    </w:rPr>
  </w:style>
  <w:style w:type="paragraph" w:styleId="TOC">
    <w:name w:val="TOC Heading"/>
    <w:basedOn w:val="1"/>
    <w:next w:val="a4"/>
    <w:uiPriority w:val="39"/>
    <w:unhideWhenUsed/>
    <w:qFormat/>
    <w:rsid w:val="00CD5251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rsid w:val="00AB576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I4 Char"/>
    <w:basedOn w:val="a5"/>
    <w:link w:val="41"/>
    <w:rsid w:val="00B32F09"/>
    <w:rPr>
      <w:b/>
      <w:sz w:val="24"/>
      <w:szCs w:val="24"/>
    </w:rPr>
  </w:style>
  <w:style w:type="paragraph" w:customStyle="1" w:styleId="QB1">
    <w:name w:val="QB标题1"/>
    <w:basedOn w:val="1"/>
    <w:autoRedefine/>
    <w:rsid w:val="0047007B"/>
    <w:pPr>
      <w:widowControl w:val="0"/>
      <w:spacing w:before="340" w:after="330" w:line="578" w:lineRule="auto"/>
      <w:jc w:val="both"/>
    </w:pPr>
    <w:rPr>
      <w:rFonts w:ascii="黑体" w:eastAsia="黑体" w:hAnsi="Times New Roman"/>
      <w:b w:val="0"/>
      <w:bCs/>
      <w:kern w:val="44"/>
      <w:sz w:val="21"/>
      <w:szCs w:val="21"/>
    </w:rPr>
  </w:style>
  <w:style w:type="paragraph" w:customStyle="1" w:styleId="QB">
    <w:name w:val="QB表内文字"/>
    <w:basedOn w:val="aff"/>
    <w:link w:val="QBChar"/>
    <w:rsid w:val="00000B29"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rsid w:val="00000B29"/>
    <w:rPr>
      <w:rFonts w:ascii="宋体"/>
      <w:noProof/>
      <w:sz w:val="21"/>
    </w:rPr>
  </w:style>
  <w:style w:type="character" w:customStyle="1" w:styleId="5Char">
    <w:name w:val="标题 5 Char"/>
    <w:aliases w:val="h5 Char,heading 5 + Indent: Left 0.5 in Char,IS41 Heading 5 Char,H5 Char,heading 5 Char,PIM 5 Char,Second Subheading Char,dash Char,ds Char,dd Char,Roman list Char,口 Char,口1 Char,口2 Char,l5+toc5 Char,Numbered Sub-list Char,一 Char,正文五级标题 Char"/>
    <w:basedOn w:val="a5"/>
    <w:link w:val="50"/>
    <w:rsid w:val="00FD71D2"/>
    <w:rPr>
      <w:b/>
      <w:sz w:val="22"/>
      <w:lang w:eastAsia="en-US"/>
    </w:rPr>
  </w:style>
  <w:style w:type="paragraph" w:styleId="affd">
    <w:name w:val="Revision"/>
    <w:hidden/>
    <w:uiPriority w:val="99"/>
    <w:semiHidden/>
    <w:rsid w:val="004B7F91"/>
    <w:rPr>
      <w:lang w:eastAsia="en-US"/>
    </w:rPr>
  </w:style>
  <w:style w:type="paragraph" w:customStyle="1" w:styleId="Tabletext">
    <w:name w:val="Tabletext"/>
    <w:basedOn w:val="a4"/>
    <w:rsid w:val="00454A61"/>
    <w:pPr>
      <w:keepLines/>
      <w:widowControl w:val="0"/>
      <w:suppressAutoHyphens/>
      <w:spacing w:before="0" w:after="120" w:line="240" w:lineRule="atLeast"/>
    </w:pPr>
    <w:rPr>
      <w:rFonts w:ascii="Arial" w:hAnsi="Arial" w:hint="eastAsia"/>
      <w:lang w:eastAsia="zh-CN"/>
    </w:rPr>
  </w:style>
  <w:style w:type="paragraph" w:customStyle="1" w:styleId="InfoBlue">
    <w:name w:val="InfoBlue"/>
    <w:basedOn w:val="a4"/>
    <w:next w:val="af1"/>
    <w:autoRedefine/>
    <w:rsid w:val="004F6A9A"/>
    <w:pPr>
      <w:widowControl w:val="0"/>
      <w:suppressAutoHyphens/>
      <w:spacing w:before="0" w:after="120" w:line="240" w:lineRule="atLeast"/>
      <w:jc w:val="both"/>
    </w:pPr>
    <w:rPr>
      <w:rFonts w:ascii="Arial" w:hAnsi="Arial"/>
      <w:i/>
      <w:iCs/>
      <w:color w:val="0000FF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D420F"/>
    <w:pPr>
      <w:spacing w:before="60" w:after="60"/>
    </w:pPr>
    <w:rPr>
      <w:lang w:eastAsia="en-US"/>
    </w:rPr>
  </w:style>
  <w:style w:type="paragraph" w:styleId="1">
    <w:name w:val="heading 1"/>
    <w:aliases w:val="H1,1. heading 1,标准章,h1,app heading 1,l1,Huvudrubrik,R1,H11,Otsikko 1,Sec1,1st level,h11,1st level1,h12,1st level2,h13,1st level3,h14,1st level4,h15,1st level5,h16,1st level6,h17,1st level7,h18,1st level8,h111,1st level11,h121,1st level21,h131,章节,1"/>
    <w:basedOn w:val="31"/>
    <w:next w:val="a4"/>
    <w:autoRedefine/>
    <w:qFormat/>
    <w:rsid w:val="0024278D"/>
    <w:pPr>
      <w:keepLines/>
      <w:numPr>
        <w:ilvl w:val="0"/>
        <w:numId w:val="25"/>
      </w:numPr>
      <w:spacing w:before="240"/>
      <w:outlineLvl w:val="0"/>
    </w:pPr>
    <w:rPr>
      <w:rFonts w:asciiTheme="minorEastAsia" w:eastAsiaTheme="minorEastAsia" w:hAnsiTheme="minorEastAsia"/>
      <w:kern w:val="28"/>
      <w:sz w:val="30"/>
      <w:szCs w:val="32"/>
    </w:rPr>
  </w:style>
  <w:style w:type="paragraph" w:styleId="21">
    <w:name w:val="heading 2"/>
    <w:aliases w:val="H2,UNDERRUBRIK 1-2,Head2A,2,h2,1.1  heading 2,2nd level,õberschrift 2,l2,I2,l2+toc 2,12,Heading 3 2,heading 2,h:2,h:2app,T2,A,Header 2,Level 2 Head,节,list 2,heading 2+ Indent: Left 0.25 in,PIM2,Heading 2 Hidden,Heading 2 CCBS,Titre3,HD2,H,H21,h,R2"/>
    <w:basedOn w:val="41"/>
    <w:next w:val="SRS"/>
    <w:autoRedefine/>
    <w:qFormat/>
    <w:rsid w:val="00FC6EFC"/>
    <w:pPr>
      <w:numPr>
        <w:ilvl w:val="1"/>
        <w:numId w:val="26"/>
      </w:numPr>
      <w:spacing w:before="180" w:after="120" w:line="360" w:lineRule="auto"/>
      <w:outlineLvl w:val="1"/>
    </w:pPr>
    <w:rPr>
      <w:rFonts w:ascii="宋体" w:hAnsi="宋体"/>
      <w:sz w:val="28"/>
      <w:szCs w:val="28"/>
    </w:rPr>
  </w:style>
  <w:style w:type="paragraph" w:styleId="31">
    <w:name w:val="heading 3"/>
    <w:aliases w:val="H3,Underrubrik2,h3,1.1.1 Heading 3,l3,CT,sect1.2.3,Level 3 Head,3,3rd level,Head 3,l3+toc 3,heading 3,hello,heading 3 + Indent: Left 0.25 in,h:3,Kop 3V,list 3,level_3,PIM 3,Heading 3 - old,sect1.2.31,sect1.2.32,sect1.2.311,sect1.2.33,b3,alltoc"/>
    <w:basedOn w:val="a4"/>
    <w:next w:val="SRS"/>
    <w:link w:val="3Char"/>
    <w:autoRedefine/>
    <w:qFormat/>
    <w:rsid w:val="005949F5"/>
    <w:pPr>
      <w:keepNext/>
      <w:numPr>
        <w:ilvl w:val="2"/>
        <w:numId w:val="1"/>
      </w:numPr>
      <w:tabs>
        <w:tab w:val="left" w:pos="993"/>
      </w:tabs>
      <w:spacing w:before="120" w:after="120" w:line="360" w:lineRule="auto"/>
      <w:outlineLvl w:val="2"/>
    </w:pPr>
    <w:rPr>
      <w:rFonts w:ascii="宋体" w:hAnsi="宋体"/>
      <w:b/>
      <w:sz w:val="28"/>
      <w:szCs w:val="28"/>
      <w:lang w:eastAsia="zh-CN"/>
    </w:rPr>
  </w:style>
  <w:style w:type="paragraph" w:styleId="41">
    <w:name w:val="heading 4"/>
    <w:aliases w:val="H4,h4,H41,h41,H42,h42,H43,h43,H411,h411,H421,h421,H44,h44,H412,h412,H422,h422,H431,h431,H45,h45,H413,h413,H423,h423,H432,h432,H46,h46,H47,h47,Memo Heading 4,1.1.1.1 Heading 4,I4,l4,l4+toc4,Normal4,heading 4,heading 4 + Indent: Left 0.5 in,rh1,bl"/>
    <w:basedOn w:val="a4"/>
    <w:next w:val="a4"/>
    <w:link w:val="4Char"/>
    <w:autoRedefine/>
    <w:qFormat/>
    <w:rsid w:val="00B32F09"/>
    <w:pPr>
      <w:keepNext/>
      <w:numPr>
        <w:ilvl w:val="3"/>
        <w:numId w:val="1"/>
      </w:numPr>
      <w:spacing w:before="120"/>
      <w:outlineLvl w:val="3"/>
    </w:pPr>
    <w:rPr>
      <w:b/>
      <w:sz w:val="24"/>
      <w:szCs w:val="24"/>
      <w:lang w:eastAsia="zh-CN"/>
    </w:rPr>
  </w:style>
  <w:style w:type="paragraph" w:styleId="50">
    <w:name w:val="heading 5"/>
    <w:aliases w:val="h5,heading 5 + Indent: Left 0.5 in,IS41 Heading 5,H5,heading 5,PIM 5,Second Subheading,dash,ds,dd,Roman list,口,口1,口2,l5+toc5,Numbered Sub-list,一,正文五级标题,5,Block Label,ASAPHeading 5,h51,heading 51,h52,heading 52,h53,heading 53,l5,hm,Table label,mh2"/>
    <w:basedOn w:val="a4"/>
    <w:next w:val="a4"/>
    <w:link w:val="5Char"/>
    <w:qFormat/>
    <w:rsid w:val="00531C3A"/>
    <w:pPr>
      <w:numPr>
        <w:ilvl w:val="4"/>
        <w:numId w:val="1"/>
      </w:numPr>
      <w:spacing w:before="120" w:after="120"/>
      <w:outlineLvl w:val="4"/>
    </w:pPr>
    <w:rPr>
      <w:b/>
      <w:sz w:val="22"/>
    </w:rPr>
  </w:style>
  <w:style w:type="paragraph" w:styleId="6">
    <w:name w:val="heading 6"/>
    <w:aliases w:val="h6,heading 6,Third Subheading,Bullet list,L6,H6,PIM 6,BOD 4,正文六级标题,l6,hsm,submodule heading,ToolsHeading 6,h61,heading 61,Legal Level 1.,[Heading 6],标题 6(ALT+6),第五层条,原始内容,6,(I),•H6,Ref Heading 3,rh3,Ref Heading 31,rh31,H61,DO NOT USE_h6"/>
    <w:basedOn w:val="a4"/>
    <w:next w:val="a4"/>
    <w:qFormat/>
    <w:rsid w:val="00531C3A"/>
    <w:pPr>
      <w:keepNext/>
      <w:numPr>
        <w:ilvl w:val="5"/>
        <w:numId w:val="1"/>
      </w:numPr>
      <w:jc w:val="center"/>
      <w:outlineLvl w:val="5"/>
    </w:pPr>
    <w:rPr>
      <w:b/>
      <w:sz w:val="18"/>
    </w:rPr>
  </w:style>
  <w:style w:type="paragraph" w:styleId="7">
    <w:name w:val="heading 7"/>
    <w:aliases w:val="letter list,不用,H TIMES1,PIM 7,H7,h7,1.标题 6,PIM 71,H71,PIM 72,H72,PIM 73,PIM 74,PIM 75,H73,PIM 711,H711,PIM 721,H721,PIM 731,PIM 741,PIM 76,H74,PIM 712,H712,PIM 722,H722,PIM 732,PIM 742,PIM 77,H75,PIM 713,H713,PIM 723,H723,PIM 733,PIM 743,L7,cn,cnc"/>
    <w:basedOn w:val="a4"/>
    <w:next w:val="a4"/>
    <w:qFormat/>
    <w:rsid w:val="00531C3A"/>
    <w:pPr>
      <w:keepNext/>
      <w:numPr>
        <w:ilvl w:val="6"/>
        <w:numId w:val="1"/>
      </w:numPr>
      <w:outlineLvl w:val="6"/>
    </w:pPr>
    <w:rPr>
      <w:b/>
      <w:u w:val="single"/>
    </w:rPr>
  </w:style>
  <w:style w:type="paragraph" w:styleId="8">
    <w:name w:val="heading 8"/>
    <w:aliases w:val="标题6,不用8,H8,h8,注意框体,H81,H82,H83,H811,H821,H84,H812,H822,H85,H813,H823,Legal Level 1.1.1.,ITT t8,PA Appendix Minor,ctp,Caption text (page-wide),Center Bold,Center Bold1,Center Bold2,Center Bold3,Center Bold4,Center Bold5,Center Bold6, action, action1"/>
    <w:basedOn w:val="a4"/>
    <w:next w:val="a4"/>
    <w:qFormat/>
    <w:rsid w:val="00531C3A"/>
    <w:pPr>
      <w:keepNext/>
      <w:numPr>
        <w:ilvl w:val="7"/>
        <w:numId w:val="1"/>
      </w:numPr>
      <w:outlineLvl w:val="7"/>
    </w:pPr>
    <w:rPr>
      <w:i/>
    </w:rPr>
  </w:style>
  <w:style w:type="paragraph" w:styleId="9">
    <w:name w:val="heading 9"/>
    <w:aliases w:val="tt,table title,标题 45,Appendix,HelpTable,不用9,PIM 9,H9,h9,huh,PIM 91,H91,PIM 92,H92,PIM 93,PIM 94,PIM 95,H93,PIM 911,H911,PIM 921,H921,PIM 931,PIM 941,PIM 96,H94,PIM 912,H912,PIM 922,H922,PIM 932,PIM 942,PIM 97,H95,PIM 913,H913,PIM 923,H923,三级标题,ctc"/>
    <w:basedOn w:val="a4"/>
    <w:next w:val="a4"/>
    <w:qFormat/>
    <w:rsid w:val="00531C3A"/>
    <w:pPr>
      <w:keepNext/>
      <w:numPr>
        <w:ilvl w:val="8"/>
        <w:numId w:val="1"/>
      </w:numPr>
      <w:outlineLvl w:val="8"/>
    </w:pPr>
    <w:rPr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autoRedefine/>
    <w:rsid w:val="00DF5EEE"/>
    <w:pPr>
      <w:tabs>
        <w:tab w:val="left" w:pos="1418"/>
      </w:tabs>
      <w:spacing w:line="360" w:lineRule="auto"/>
      <w:ind w:left="720" w:rightChars="100" w:right="200"/>
    </w:pPr>
    <w:rPr>
      <w:rFonts w:asciiTheme="minorEastAsia" w:eastAsiaTheme="minorEastAsia" w:hAnsiTheme="minorEastAsia"/>
      <w:bCs/>
      <w:sz w:val="21"/>
      <w:szCs w:val="21"/>
      <w:lang w:eastAsia="zh-CN"/>
    </w:rPr>
  </w:style>
  <w:style w:type="paragraph" w:styleId="a8">
    <w:name w:val="header"/>
    <w:aliases w:val="header odd"/>
    <w:basedOn w:val="a4"/>
    <w:link w:val="Char"/>
    <w:rsid w:val="00531C3A"/>
    <w:pPr>
      <w:tabs>
        <w:tab w:val="center" w:pos="4320"/>
        <w:tab w:val="right" w:pos="8640"/>
      </w:tabs>
      <w:spacing w:before="120"/>
    </w:pPr>
  </w:style>
  <w:style w:type="paragraph" w:styleId="42">
    <w:name w:val="toc 4"/>
    <w:basedOn w:val="a4"/>
    <w:next w:val="a4"/>
    <w:autoRedefine/>
    <w:semiHidden/>
    <w:rsid w:val="00531C3A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a9">
    <w:name w:val="table of figures"/>
    <w:basedOn w:val="a4"/>
    <w:next w:val="a4"/>
    <w:semiHidden/>
    <w:rsid w:val="00531C3A"/>
    <w:pPr>
      <w:spacing w:before="0" w:after="0"/>
      <w:ind w:left="400" w:hanging="400"/>
    </w:pPr>
    <w:rPr>
      <w:smallCaps/>
      <w:szCs w:val="24"/>
    </w:rPr>
  </w:style>
  <w:style w:type="paragraph" w:customStyle="1" w:styleId="Table">
    <w:name w:val="Table"/>
    <w:basedOn w:val="a4"/>
    <w:rsid w:val="00531C3A"/>
    <w:pPr>
      <w:spacing w:before="20" w:after="20"/>
    </w:pPr>
  </w:style>
  <w:style w:type="paragraph" w:styleId="aa">
    <w:name w:val="caption"/>
    <w:aliases w:val="表题题注"/>
    <w:basedOn w:val="a4"/>
    <w:next w:val="a4"/>
    <w:qFormat/>
    <w:rsid w:val="00531C3A"/>
    <w:pPr>
      <w:spacing w:before="120" w:after="120"/>
    </w:pPr>
    <w:rPr>
      <w:b/>
    </w:rPr>
  </w:style>
  <w:style w:type="paragraph" w:styleId="ab">
    <w:name w:val="footnote text"/>
    <w:basedOn w:val="a4"/>
    <w:semiHidden/>
    <w:rsid w:val="00531C3A"/>
    <w:rPr>
      <w:rFonts w:ascii="Arial" w:hAnsi="Arial"/>
      <w:sz w:val="18"/>
    </w:rPr>
  </w:style>
  <w:style w:type="paragraph" w:styleId="22">
    <w:name w:val="Body Text Indent 2"/>
    <w:basedOn w:val="a4"/>
    <w:rsid w:val="00531C3A"/>
    <w:pPr>
      <w:spacing w:before="120"/>
      <w:ind w:left="720"/>
    </w:pPr>
  </w:style>
  <w:style w:type="paragraph" w:customStyle="1" w:styleId="Heading2-Appendix">
    <w:name w:val="Heading 2 - Appendix"/>
    <w:basedOn w:val="1"/>
    <w:next w:val="a4"/>
    <w:rsid w:val="00531C3A"/>
    <w:pPr>
      <w:numPr>
        <w:numId w:val="0"/>
      </w:numPr>
      <w:spacing w:before="160" w:after="160"/>
    </w:pPr>
  </w:style>
  <w:style w:type="paragraph" w:styleId="ac">
    <w:name w:val="footer"/>
    <w:basedOn w:val="a4"/>
    <w:rsid w:val="00531C3A"/>
    <w:pPr>
      <w:tabs>
        <w:tab w:val="center" w:pos="4320"/>
        <w:tab w:val="right" w:pos="8640"/>
      </w:tabs>
      <w:spacing w:before="120"/>
    </w:pPr>
  </w:style>
  <w:style w:type="paragraph" w:styleId="ad">
    <w:name w:val="Body Text Indent"/>
    <w:basedOn w:val="a4"/>
    <w:rsid w:val="00531C3A"/>
    <w:pPr>
      <w:ind w:left="1440"/>
    </w:pPr>
  </w:style>
  <w:style w:type="paragraph" w:styleId="33">
    <w:name w:val="Body Text Indent 3"/>
    <w:basedOn w:val="a4"/>
    <w:rsid w:val="00531C3A"/>
    <w:pPr>
      <w:ind w:left="1224"/>
    </w:pPr>
  </w:style>
  <w:style w:type="paragraph" w:styleId="10">
    <w:name w:val="toc 1"/>
    <w:next w:val="a4"/>
    <w:autoRedefine/>
    <w:uiPriority w:val="39"/>
    <w:rsid w:val="00531C3A"/>
    <w:pPr>
      <w:spacing w:before="120"/>
    </w:pPr>
    <w:rPr>
      <w:rFonts w:asciiTheme="minorHAnsi" w:hAnsiTheme="minorHAnsi"/>
      <w:b/>
      <w:caps/>
      <w:sz w:val="22"/>
      <w:szCs w:val="22"/>
      <w:lang w:eastAsia="en-US"/>
    </w:rPr>
  </w:style>
  <w:style w:type="paragraph" w:styleId="23">
    <w:name w:val="toc 2"/>
    <w:next w:val="a4"/>
    <w:autoRedefine/>
    <w:uiPriority w:val="39"/>
    <w:rsid w:val="00531C3A"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34">
    <w:name w:val="toc 3"/>
    <w:next w:val="a4"/>
    <w:autoRedefine/>
    <w:uiPriority w:val="39"/>
    <w:rsid w:val="00531C3A"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character" w:styleId="ae">
    <w:name w:val="page number"/>
    <w:basedOn w:val="a5"/>
    <w:rsid w:val="00531C3A"/>
  </w:style>
  <w:style w:type="paragraph" w:styleId="af">
    <w:name w:val="Document Map"/>
    <w:basedOn w:val="a4"/>
    <w:semiHidden/>
    <w:rsid w:val="00531C3A"/>
    <w:pPr>
      <w:shd w:val="clear" w:color="auto" w:fill="000080"/>
    </w:pPr>
    <w:rPr>
      <w:rFonts w:ascii="Tahoma" w:hAnsi="Tahoma"/>
    </w:rPr>
  </w:style>
  <w:style w:type="paragraph" w:styleId="51">
    <w:name w:val="toc 5"/>
    <w:basedOn w:val="a4"/>
    <w:next w:val="a4"/>
    <w:autoRedefine/>
    <w:semiHidden/>
    <w:rsid w:val="00531C3A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4"/>
    <w:next w:val="a4"/>
    <w:autoRedefine/>
    <w:semiHidden/>
    <w:rsid w:val="00531C3A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4"/>
    <w:next w:val="a4"/>
    <w:autoRedefine/>
    <w:semiHidden/>
    <w:rsid w:val="00531C3A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4"/>
    <w:next w:val="a4"/>
    <w:autoRedefine/>
    <w:semiHidden/>
    <w:rsid w:val="00531C3A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4"/>
    <w:next w:val="a4"/>
    <w:autoRedefine/>
    <w:semiHidden/>
    <w:rsid w:val="00531C3A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paragraph" w:customStyle="1" w:styleId="Heading0">
    <w:name w:val="Heading 0"/>
    <w:basedOn w:val="a4"/>
    <w:rsid w:val="00531C3A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Author">
    <w:name w:val="Author"/>
    <w:basedOn w:val="1"/>
    <w:rsid w:val="00531C3A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character" w:styleId="af0">
    <w:name w:val="Hyperlink"/>
    <w:basedOn w:val="a5"/>
    <w:uiPriority w:val="99"/>
    <w:rsid w:val="00531C3A"/>
    <w:rPr>
      <w:color w:val="0000FF"/>
      <w:u w:val="single"/>
    </w:rPr>
  </w:style>
  <w:style w:type="paragraph" w:customStyle="1" w:styleId="Abstract">
    <w:name w:val="Abstract"/>
    <w:basedOn w:val="a4"/>
    <w:rsid w:val="00531C3A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styleId="24">
    <w:name w:val="Body Text 2"/>
    <w:basedOn w:val="a4"/>
    <w:rsid w:val="00531C3A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35">
    <w:name w:val="Body Text 3"/>
    <w:basedOn w:val="a4"/>
    <w:rsid w:val="00531C3A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af1">
    <w:name w:val="Body Text"/>
    <w:basedOn w:val="a4"/>
    <w:link w:val="Char0"/>
    <w:rsid w:val="00531C3A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a0">
    <w:name w:val="List Bullet"/>
    <w:basedOn w:val="a4"/>
    <w:autoRedefine/>
    <w:rsid w:val="00531C3A"/>
    <w:pPr>
      <w:numPr>
        <w:numId w:val="3"/>
      </w:numPr>
    </w:pPr>
  </w:style>
  <w:style w:type="paragraph" w:customStyle="1" w:styleId="Figure">
    <w:name w:val="Figure"/>
    <w:autoRedefine/>
    <w:rsid w:val="00333ECC"/>
    <w:pPr>
      <w:numPr>
        <w:numId w:val="10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styleId="20">
    <w:name w:val="List Bullet 2"/>
    <w:basedOn w:val="a4"/>
    <w:autoRedefine/>
    <w:rsid w:val="00531C3A"/>
    <w:pPr>
      <w:numPr>
        <w:numId w:val="4"/>
      </w:numPr>
    </w:pPr>
  </w:style>
  <w:style w:type="paragraph" w:customStyle="1" w:styleId="af2">
    <w:name w:val="简单回函地址"/>
    <w:basedOn w:val="a4"/>
    <w:rsid w:val="00531C3A"/>
  </w:style>
  <w:style w:type="character" w:styleId="af3">
    <w:name w:val="annotation reference"/>
    <w:basedOn w:val="a5"/>
    <w:semiHidden/>
    <w:rsid w:val="00531C3A"/>
    <w:rPr>
      <w:sz w:val="21"/>
      <w:szCs w:val="21"/>
    </w:rPr>
  </w:style>
  <w:style w:type="paragraph" w:styleId="af4">
    <w:name w:val="annotation text"/>
    <w:basedOn w:val="a4"/>
    <w:link w:val="Char1"/>
    <w:semiHidden/>
    <w:rsid w:val="00531C3A"/>
    <w:pPr>
      <w:widowControl w:val="0"/>
      <w:spacing w:before="0" w:after="0"/>
    </w:pPr>
    <w:rPr>
      <w:kern w:val="2"/>
      <w:sz w:val="21"/>
      <w:szCs w:val="24"/>
      <w:lang w:eastAsia="zh-CN"/>
    </w:rPr>
  </w:style>
  <w:style w:type="character" w:styleId="af5">
    <w:name w:val="FollowedHyperlink"/>
    <w:basedOn w:val="a5"/>
    <w:rsid w:val="00531C3A"/>
    <w:rPr>
      <w:color w:val="800080"/>
      <w:u w:val="single"/>
    </w:rPr>
  </w:style>
  <w:style w:type="paragraph" w:customStyle="1" w:styleId="TableTitle">
    <w:name w:val="Table Title"/>
    <w:basedOn w:val="a4"/>
    <w:rsid w:val="00531C3A"/>
    <w:pPr>
      <w:numPr>
        <w:numId w:val="9"/>
      </w:numPr>
    </w:pPr>
    <w:rPr>
      <w:b/>
      <w:lang w:eastAsia="zh-CN"/>
    </w:rPr>
  </w:style>
  <w:style w:type="paragraph" w:customStyle="1" w:styleId="Bullet">
    <w:name w:val="Bullet"/>
    <w:basedOn w:val="a4"/>
    <w:autoRedefine/>
    <w:rsid w:val="00531C3A"/>
    <w:pPr>
      <w:numPr>
        <w:numId w:val="2"/>
      </w:numPr>
      <w:tabs>
        <w:tab w:val="clear" w:pos="1140"/>
        <w:tab w:val="num" w:pos="1418"/>
      </w:tabs>
      <w:spacing w:after="0"/>
      <w:ind w:left="1418"/>
    </w:pPr>
    <w:rPr>
      <w:lang w:eastAsia="zh-CN"/>
    </w:rPr>
  </w:style>
  <w:style w:type="paragraph" w:customStyle="1" w:styleId="25">
    <w:name w:val="正文缩进2"/>
    <w:basedOn w:val="a4"/>
    <w:autoRedefine/>
    <w:rsid w:val="00531C3A"/>
    <w:pPr>
      <w:ind w:left="1418"/>
    </w:pPr>
    <w:rPr>
      <w:lang w:eastAsia="zh-CN"/>
    </w:rPr>
  </w:style>
  <w:style w:type="paragraph" w:customStyle="1" w:styleId="SRS0">
    <w:name w:val="SRS 正文標题"/>
    <w:basedOn w:val="SRS"/>
    <w:autoRedefine/>
    <w:rsid w:val="00531C3A"/>
    <w:pPr>
      <w:spacing w:before="120"/>
    </w:pPr>
    <w:rPr>
      <w:b/>
      <w:sz w:val="22"/>
    </w:rPr>
  </w:style>
  <w:style w:type="paragraph" w:customStyle="1" w:styleId="SRSrqmttitle">
    <w:name w:val="SRS rqmt title"/>
    <w:basedOn w:val="a8"/>
    <w:autoRedefine/>
    <w:rsid w:val="00531C3A"/>
    <w:pPr>
      <w:tabs>
        <w:tab w:val="clear" w:pos="4320"/>
        <w:tab w:val="clear" w:pos="8640"/>
        <w:tab w:val="left" w:pos="2977"/>
        <w:tab w:val="right" w:pos="9356"/>
      </w:tabs>
      <w:spacing w:before="60"/>
      <w:ind w:left="993"/>
    </w:pPr>
    <w:rPr>
      <w:b/>
      <w:bCs/>
      <w:lang w:eastAsia="zh-CN"/>
    </w:rPr>
  </w:style>
  <w:style w:type="paragraph" w:customStyle="1" w:styleId="SRSrqmtbody">
    <w:name w:val="SRS rqmt body"/>
    <w:basedOn w:val="SRSrqmttitle"/>
    <w:next w:val="SRSrqmtdescription"/>
    <w:autoRedefine/>
    <w:rsid w:val="00531C3A"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autoRedefine/>
    <w:rsid w:val="00531C3A"/>
    <w:pPr>
      <w:tabs>
        <w:tab w:val="left" w:pos="2694"/>
      </w:tabs>
      <w:ind w:leftChars="709" w:left="1418"/>
    </w:pPr>
    <w:rPr>
      <w:lang w:eastAsia="zh-CN"/>
    </w:rPr>
  </w:style>
  <w:style w:type="paragraph" w:customStyle="1" w:styleId="SRSrqmtreference">
    <w:name w:val="SRS rqmt reference"/>
    <w:basedOn w:val="SRSrqmtdescription"/>
    <w:next w:val="SRSrqmtdependency"/>
    <w:autoRedefine/>
    <w:rsid w:val="00531C3A"/>
    <w:pPr>
      <w:numPr>
        <w:numId w:val="6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autoRedefine/>
    <w:rsid w:val="00531C3A"/>
    <w:pPr>
      <w:numPr>
        <w:numId w:val="7"/>
      </w:numPr>
    </w:pPr>
  </w:style>
  <w:style w:type="paragraph" w:customStyle="1" w:styleId="SRSrqmttestability">
    <w:name w:val="SRS rqmt testability"/>
    <w:basedOn w:val="SRSrqmtdependency"/>
    <w:next w:val="SRS"/>
    <w:autoRedefine/>
    <w:rsid w:val="00531C3A"/>
    <w:pPr>
      <w:numPr>
        <w:numId w:val="5"/>
      </w:numPr>
      <w:tabs>
        <w:tab w:val="clear" w:pos="3578"/>
      </w:tabs>
      <w:ind w:left="2694" w:hanging="1276"/>
    </w:pPr>
    <w:rPr>
      <w:i/>
    </w:rPr>
  </w:style>
  <w:style w:type="paragraph" w:customStyle="1" w:styleId="SRStestability">
    <w:name w:val="SRS testability"/>
    <w:basedOn w:val="a4"/>
    <w:autoRedefine/>
    <w:rsid w:val="00531C3A"/>
    <w:pPr>
      <w:tabs>
        <w:tab w:val="left" w:pos="2410"/>
      </w:tabs>
      <w:ind w:leftChars="709" w:left="2410" w:hangingChars="496" w:hanging="992"/>
    </w:pPr>
    <w:rPr>
      <w:i/>
      <w:iCs/>
      <w:lang w:eastAsia="zh-CN"/>
    </w:rPr>
  </w:style>
  <w:style w:type="paragraph" w:customStyle="1" w:styleId="SRSinput">
    <w:name w:val="SRS input"/>
    <w:basedOn w:val="a4"/>
    <w:autoRedefine/>
    <w:rsid w:val="00531C3A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Bullet1">
    <w:name w:val="Bullet 1"/>
    <w:basedOn w:val="Bullet"/>
    <w:autoRedefine/>
    <w:rsid w:val="00531C3A"/>
    <w:pPr>
      <w:tabs>
        <w:tab w:val="clear" w:pos="1418"/>
        <w:tab w:val="num" w:pos="1843"/>
      </w:tabs>
      <w:ind w:left="1843"/>
    </w:pPr>
  </w:style>
  <w:style w:type="paragraph" w:customStyle="1" w:styleId="SRSrqmtnote">
    <w:name w:val="SRS rqmt note"/>
    <w:basedOn w:val="25"/>
    <w:next w:val="SRS"/>
    <w:rsid w:val="00531C3A"/>
    <w:pPr>
      <w:numPr>
        <w:numId w:val="8"/>
      </w:numPr>
      <w:ind w:left="2127" w:hanging="709"/>
    </w:pPr>
  </w:style>
  <w:style w:type="paragraph" w:customStyle="1" w:styleId="SRSdepindent">
    <w:name w:val="SRS dep indent"/>
    <w:basedOn w:val="25"/>
    <w:autoRedefine/>
    <w:rsid w:val="00531C3A"/>
    <w:pPr>
      <w:ind w:left="2694"/>
    </w:pPr>
  </w:style>
  <w:style w:type="paragraph" w:styleId="af6">
    <w:name w:val="Date"/>
    <w:basedOn w:val="a4"/>
    <w:next w:val="a4"/>
    <w:rsid w:val="00531C3A"/>
    <w:rPr>
      <w:lang w:eastAsia="zh-CN"/>
    </w:rPr>
  </w:style>
  <w:style w:type="paragraph" w:customStyle="1" w:styleId="af7">
    <w:name w:val="表格标题"/>
    <w:basedOn w:val="a4"/>
    <w:next w:val="a4"/>
    <w:autoRedefine/>
    <w:rsid w:val="00531C3A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styleId="af8">
    <w:name w:val="Normal (Web)"/>
    <w:basedOn w:val="a4"/>
    <w:uiPriority w:val="99"/>
    <w:rsid w:val="00531C3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ListBulletO">
    <w:name w:val="List Bullet O"/>
    <w:basedOn w:val="a0"/>
    <w:rsid w:val="00531C3A"/>
    <w:pPr>
      <w:numPr>
        <w:numId w:val="18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styleId="a">
    <w:name w:val="List Number"/>
    <w:basedOn w:val="a4"/>
    <w:rsid w:val="00531C3A"/>
    <w:pPr>
      <w:numPr>
        <w:numId w:val="11"/>
      </w:numPr>
      <w:ind w:hangingChars="200" w:hanging="200"/>
    </w:pPr>
  </w:style>
  <w:style w:type="paragraph" w:styleId="2">
    <w:name w:val="List Number 2"/>
    <w:basedOn w:val="a4"/>
    <w:rsid w:val="00531C3A"/>
    <w:pPr>
      <w:numPr>
        <w:numId w:val="12"/>
      </w:numPr>
      <w:tabs>
        <w:tab w:val="clear" w:pos="643"/>
        <w:tab w:val="num" w:pos="780"/>
      </w:tabs>
      <w:ind w:leftChars="200" w:left="780" w:hangingChars="200" w:hanging="200"/>
    </w:pPr>
  </w:style>
  <w:style w:type="paragraph" w:styleId="3">
    <w:name w:val="List Number 3"/>
    <w:basedOn w:val="a4"/>
    <w:rsid w:val="00531C3A"/>
    <w:pPr>
      <w:numPr>
        <w:numId w:val="13"/>
      </w:numPr>
      <w:tabs>
        <w:tab w:val="clear" w:pos="926"/>
        <w:tab w:val="num" w:pos="1200"/>
      </w:tabs>
      <w:ind w:leftChars="400" w:left="1200" w:hangingChars="200" w:hanging="200"/>
    </w:pPr>
  </w:style>
  <w:style w:type="paragraph" w:styleId="4">
    <w:name w:val="List Number 4"/>
    <w:basedOn w:val="a4"/>
    <w:rsid w:val="00531C3A"/>
    <w:pPr>
      <w:numPr>
        <w:numId w:val="14"/>
      </w:numPr>
      <w:tabs>
        <w:tab w:val="clear" w:pos="1209"/>
        <w:tab w:val="num" w:pos="1620"/>
      </w:tabs>
      <w:ind w:leftChars="600" w:left="1620" w:hangingChars="200" w:hanging="200"/>
    </w:pPr>
  </w:style>
  <w:style w:type="paragraph" w:styleId="52">
    <w:name w:val="List Number 5"/>
    <w:basedOn w:val="a4"/>
    <w:rsid w:val="00531C3A"/>
    <w:pPr>
      <w:tabs>
        <w:tab w:val="num" w:pos="360"/>
      </w:tabs>
    </w:pPr>
  </w:style>
  <w:style w:type="paragraph" w:styleId="30">
    <w:name w:val="List Bullet 3"/>
    <w:basedOn w:val="a4"/>
    <w:autoRedefine/>
    <w:rsid w:val="00531C3A"/>
    <w:pPr>
      <w:numPr>
        <w:numId w:val="15"/>
      </w:numPr>
      <w:tabs>
        <w:tab w:val="clear" w:pos="926"/>
        <w:tab w:val="num" w:pos="1200"/>
      </w:tabs>
      <w:ind w:leftChars="400" w:left="1200" w:hangingChars="200" w:hanging="200"/>
    </w:pPr>
  </w:style>
  <w:style w:type="paragraph" w:styleId="40">
    <w:name w:val="List Bullet 4"/>
    <w:basedOn w:val="a4"/>
    <w:autoRedefine/>
    <w:rsid w:val="00531C3A"/>
    <w:pPr>
      <w:numPr>
        <w:numId w:val="16"/>
      </w:numPr>
      <w:tabs>
        <w:tab w:val="clear" w:pos="1209"/>
        <w:tab w:val="num" w:pos="1620"/>
      </w:tabs>
      <w:ind w:leftChars="600" w:left="1620" w:hangingChars="200" w:hanging="200"/>
    </w:pPr>
  </w:style>
  <w:style w:type="paragraph" w:styleId="5">
    <w:name w:val="List Bullet 5"/>
    <w:basedOn w:val="a4"/>
    <w:autoRedefine/>
    <w:rsid w:val="00531C3A"/>
    <w:pPr>
      <w:numPr>
        <w:numId w:val="17"/>
      </w:numPr>
      <w:tabs>
        <w:tab w:val="clear" w:pos="1492"/>
        <w:tab w:val="num" w:pos="2040"/>
      </w:tabs>
      <w:ind w:leftChars="800" w:left="2040" w:hangingChars="200" w:hanging="200"/>
    </w:pPr>
  </w:style>
  <w:style w:type="paragraph" w:customStyle="1" w:styleId="ListBulletR">
    <w:name w:val="List Bullet R"/>
    <w:basedOn w:val="a4"/>
    <w:rsid w:val="00531C3A"/>
    <w:pPr>
      <w:numPr>
        <w:numId w:val="19"/>
      </w:numPr>
      <w:spacing w:after="120" w:line="300" w:lineRule="auto"/>
      <w:jc w:val="both"/>
    </w:pPr>
  </w:style>
  <w:style w:type="paragraph" w:customStyle="1" w:styleId="af9">
    <w:name w:val="表头"/>
    <w:basedOn w:val="a4"/>
    <w:rsid w:val="00531C3A"/>
    <w:pPr>
      <w:widowControl w:val="0"/>
      <w:tabs>
        <w:tab w:val="num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paragraph" w:styleId="afa">
    <w:name w:val="Balloon Text"/>
    <w:basedOn w:val="a4"/>
    <w:semiHidden/>
    <w:rsid w:val="00531C3A"/>
    <w:rPr>
      <w:sz w:val="18"/>
      <w:szCs w:val="18"/>
    </w:rPr>
  </w:style>
  <w:style w:type="table" w:styleId="afb">
    <w:name w:val="Table Grid"/>
    <w:basedOn w:val="a6"/>
    <w:rsid w:val="00FA38A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821">
    <w:name w:val="EmailStyle821"/>
    <w:basedOn w:val="a5"/>
    <w:semiHidden/>
    <w:rsid w:val="003F0673"/>
    <w:rPr>
      <w:color w:val="000000"/>
    </w:rPr>
  </w:style>
  <w:style w:type="paragraph" w:styleId="afc">
    <w:name w:val="Normal Indent"/>
    <w:aliases w:val="首行缩进"/>
    <w:basedOn w:val="a4"/>
    <w:rsid w:val="00752129"/>
    <w:pPr>
      <w:widowControl w:val="0"/>
      <w:spacing w:before="0" w:after="0"/>
      <w:ind w:firstLineChars="200" w:firstLine="420"/>
      <w:jc w:val="both"/>
    </w:pPr>
    <w:rPr>
      <w:kern w:val="2"/>
      <w:sz w:val="21"/>
      <w:szCs w:val="24"/>
      <w:lang w:eastAsia="zh-CN"/>
    </w:rPr>
  </w:style>
  <w:style w:type="paragraph" w:customStyle="1" w:styleId="afd">
    <w:name w:val="小标题"/>
    <w:basedOn w:val="a4"/>
    <w:rsid w:val="00752129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11">
    <w:name w:val="缺省文本:1"/>
    <w:basedOn w:val="a4"/>
    <w:rsid w:val="00752129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afe">
    <w:name w:val="封面文档标题"/>
    <w:basedOn w:val="a4"/>
    <w:rsid w:val="00752129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43">
    <w:name w:val="标题4"/>
    <w:basedOn w:val="a4"/>
    <w:rsid w:val="00752129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26">
    <w:name w:val="封面2"/>
    <w:basedOn w:val="11"/>
    <w:rsid w:val="00752129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">
    <w:name w:val="段"/>
    <w:rsid w:val="00752129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0">
    <w:name w:val="前言、引言标题"/>
    <w:next w:val="a4"/>
    <w:rsid w:val="00752129"/>
    <w:pPr>
      <w:shd w:val="clear" w:color="FFFFFF" w:fill="FFFFFF"/>
      <w:tabs>
        <w:tab w:val="num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"/>
    <w:rsid w:val="00752129"/>
    <w:pPr>
      <w:numPr>
        <w:ilvl w:val="1"/>
        <w:numId w:val="20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"/>
    <w:rsid w:val="00752129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ff1">
    <w:name w:val="二级条标题"/>
    <w:basedOn w:val="a3"/>
    <w:next w:val="aff"/>
    <w:rsid w:val="00752129"/>
    <w:pPr>
      <w:numPr>
        <w:ilvl w:val="0"/>
        <w:numId w:val="0"/>
      </w:numPr>
      <w:outlineLvl w:val="3"/>
    </w:pPr>
  </w:style>
  <w:style w:type="paragraph" w:customStyle="1" w:styleId="aff2">
    <w:name w:val="二级无标题条"/>
    <w:basedOn w:val="a4"/>
    <w:rsid w:val="00752129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a1">
    <w:name w:val="列项·"/>
    <w:rsid w:val="00752129"/>
    <w:pPr>
      <w:numPr>
        <w:numId w:val="21"/>
      </w:num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3">
    <w:name w:val="三级条标题"/>
    <w:basedOn w:val="aff1"/>
    <w:next w:val="aff"/>
    <w:rsid w:val="00752129"/>
    <w:pPr>
      <w:tabs>
        <w:tab w:val="num" w:pos="2100"/>
      </w:tabs>
      <w:ind w:left="2100" w:hanging="420"/>
      <w:outlineLvl w:val="4"/>
    </w:pPr>
  </w:style>
  <w:style w:type="paragraph" w:customStyle="1" w:styleId="aff4">
    <w:name w:val="三级无标题条"/>
    <w:basedOn w:val="a4"/>
    <w:rsid w:val="00752129"/>
    <w:pPr>
      <w:widowControl w:val="0"/>
      <w:tabs>
        <w:tab w:val="num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aff5">
    <w:name w:val="四级条标题"/>
    <w:basedOn w:val="aff3"/>
    <w:next w:val="aff"/>
    <w:rsid w:val="00752129"/>
    <w:pPr>
      <w:tabs>
        <w:tab w:val="clear" w:pos="2100"/>
        <w:tab w:val="num" w:pos="2358"/>
      </w:tabs>
      <w:ind w:left="2358" w:hanging="1134"/>
      <w:outlineLvl w:val="5"/>
    </w:pPr>
  </w:style>
  <w:style w:type="paragraph" w:customStyle="1" w:styleId="aff6">
    <w:name w:val="四级无标题条"/>
    <w:basedOn w:val="a4"/>
    <w:rsid w:val="00752129"/>
    <w:pPr>
      <w:widowControl w:val="0"/>
      <w:tabs>
        <w:tab w:val="num" w:pos="780"/>
      </w:tabs>
      <w:spacing w:before="0" w:after="0"/>
      <w:ind w:leftChars="200" w:left="780" w:hangingChars="200" w:hanging="360"/>
      <w:jc w:val="both"/>
    </w:pPr>
    <w:rPr>
      <w:kern w:val="2"/>
      <w:sz w:val="21"/>
      <w:szCs w:val="24"/>
      <w:lang w:eastAsia="zh-CN"/>
    </w:rPr>
  </w:style>
  <w:style w:type="paragraph" w:customStyle="1" w:styleId="aff7">
    <w:name w:val="五级条标题"/>
    <w:basedOn w:val="aff5"/>
    <w:next w:val="aff"/>
    <w:rsid w:val="00752129"/>
    <w:pPr>
      <w:tabs>
        <w:tab w:val="clear" w:pos="2358"/>
        <w:tab w:val="num" w:pos="2940"/>
      </w:tabs>
      <w:ind w:left="2940" w:hanging="420"/>
      <w:outlineLvl w:val="6"/>
    </w:pPr>
  </w:style>
  <w:style w:type="paragraph" w:customStyle="1" w:styleId="aff8">
    <w:name w:val="五级无标题条"/>
    <w:basedOn w:val="a4"/>
    <w:rsid w:val="00752129"/>
    <w:pPr>
      <w:widowControl w:val="0"/>
      <w:tabs>
        <w:tab w:val="num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aff9">
    <w:name w:val="一级无标题条"/>
    <w:basedOn w:val="a4"/>
    <w:rsid w:val="00752129"/>
    <w:pPr>
      <w:widowControl w:val="0"/>
      <w:tabs>
        <w:tab w:val="num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affa">
    <w:name w:val="示例"/>
    <w:next w:val="aff"/>
    <w:rsid w:val="00752129"/>
    <w:pPr>
      <w:tabs>
        <w:tab w:val="num" w:pos="360"/>
        <w:tab w:val="num" w:pos="816"/>
      </w:tabs>
      <w:ind w:left="360" w:firstLineChars="233" w:firstLine="419"/>
      <w:jc w:val="both"/>
    </w:pPr>
    <w:rPr>
      <w:rFonts w:ascii="宋体"/>
      <w:sz w:val="18"/>
    </w:rPr>
  </w:style>
  <w:style w:type="paragraph" w:styleId="affb">
    <w:name w:val="annotation subject"/>
    <w:basedOn w:val="af4"/>
    <w:next w:val="af4"/>
    <w:semiHidden/>
    <w:rsid w:val="00752129"/>
    <w:rPr>
      <w:b/>
      <w:bCs/>
    </w:rPr>
  </w:style>
  <w:style w:type="paragraph" w:customStyle="1" w:styleId="Bul1">
    <w:name w:val="Bul1"/>
    <w:basedOn w:val="a4"/>
    <w:rsid w:val="00752129"/>
    <w:pPr>
      <w:numPr>
        <w:numId w:val="22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32">
    <w:name w:val="标题3"/>
    <w:basedOn w:val="31"/>
    <w:autoRedefine/>
    <w:rsid w:val="00752129"/>
    <w:pPr>
      <w:keepLines/>
      <w:widowControl w:val="0"/>
      <w:numPr>
        <w:numId w:val="24"/>
      </w:numPr>
      <w:tabs>
        <w:tab w:val="clear" w:pos="993"/>
      </w:tabs>
      <w:spacing w:before="156" w:after="156"/>
      <w:jc w:val="both"/>
    </w:pPr>
    <w:rPr>
      <w:bCs/>
      <w:color w:val="000000"/>
      <w:kern w:val="2"/>
      <w:sz w:val="24"/>
      <w:szCs w:val="32"/>
    </w:rPr>
  </w:style>
  <w:style w:type="numbering" w:styleId="111111">
    <w:name w:val="Outline List 2"/>
    <w:basedOn w:val="a7"/>
    <w:rsid w:val="00752129"/>
    <w:pPr>
      <w:numPr>
        <w:numId w:val="23"/>
      </w:numPr>
    </w:pPr>
  </w:style>
  <w:style w:type="paragraph" w:customStyle="1" w:styleId="3hello111Heading3h3H3Underrubrik2heading3Ind">
    <w:name w:val="样式 标题 3hello1.1.1 Heading 3h3H3Underrubrik2heading 3 + Ind..."/>
    <w:basedOn w:val="31"/>
    <w:autoRedefine/>
    <w:rsid w:val="00752129"/>
    <w:pPr>
      <w:keepLines/>
      <w:widowControl w:val="0"/>
      <w:tabs>
        <w:tab w:val="clear" w:pos="720"/>
        <w:tab w:val="clear" w:pos="993"/>
        <w:tab w:val="num" w:pos="360"/>
      </w:tabs>
      <w:spacing w:before="156" w:after="156"/>
      <w:ind w:left="0" w:firstLine="0"/>
      <w:jc w:val="both"/>
    </w:pPr>
    <w:rPr>
      <w:bCs/>
      <w:color w:val="000000"/>
      <w:kern w:val="2"/>
      <w:sz w:val="24"/>
      <w:szCs w:val="32"/>
    </w:rPr>
  </w:style>
  <w:style w:type="character" w:customStyle="1" w:styleId="Char0">
    <w:name w:val="正文文本 Char"/>
    <w:basedOn w:val="a5"/>
    <w:link w:val="af1"/>
    <w:rsid w:val="00752129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3Char">
    <w:name w:val="标题 3 Char"/>
    <w:aliases w:val="H3 Char,Underrubrik2 Char,h3 Char,1.1.1 Heading 3 Char,l3 Char,CT Char,sect1.2.3 Char,Level 3 Head Char,3 Char,3rd level Char,Head 3 Char,l3+toc 3 Char,heading 3 Char,hello Char,heading 3 + Indent: Left 0.25 in Char,h:3 Char,Kop 3V Char"/>
    <w:basedOn w:val="Char0"/>
    <w:link w:val="31"/>
    <w:rsid w:val="005949F5"/>
    <w:rPr>
      <w:rFonts w:ascii="宋体" w:eastAsia="宋体" w:hAnsi="宋体"/>
      <w:b/>
      <w:bCs w:val="0"/>
      <w:color w:val="000000"/>
      <w:kern w:val="2"/>
      <w:sz w:val="28"/>
      <w:szCs w:val="28"/>
      <w:lang w:val="en-US" w:eastAsia="zh-CN" w:bidi="ar-SA"/>
    </w:rPr>
  </w:style>
  <w:style w:type="paragraph" w:styleId="27">
    <w:name w:val="Body Text First Indent 2"/>
    <w:basedOn w:val="ad"/>
    <w:rsid w:val="00752129"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paragraph" w:customStyle="1" w:styleId="3hello111Heading3h3H3Underrubrik2heading3Ind1">
    <w:name w:val="样式 标题 3hello1.1.1 Heading 3h3H3Underrubrik2heading 3 + Ind...1"/>
    <w:basedOn w:val="31"/>
    <w:rsid w:val="00752129"/>
    <w:pPr>
      <w:keepLines/>
      <w:widowControl w:val="0"/>
      <w:tabs>
        <w:tab w:val="clear" w:pos="993"/>
      </w:tabs>
      <w:spacing w:before="156" w:after="156"/>
      <w:jc w:val="both"/>
    </w:pPr>
    <w:rPr>
      <w:rFonts w:cs="宋体"/>
      <w:bCs/>
      <w:color w:val="000000"/>
      <w:kern w:val="2"/>
      <w:sz w:val="21"/>
    </w:rPr>
  </w:style>
  <w:style w:type="paragraph" w:customStyle="1" w:styleId="4h41111Heading4H4heading4IndentLeft05in">
    <w:name w:val="样式 标题 4h41.1.1.1 Heading 4H4heading 4 + Indent: Left 0.5 in..."/>
    <w:basedOn w:val="41"/>
    <w:rsid w:val="00752129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0">
    <w:name w:val="Char1"/>
    <w:next w:val="a4"/>
    <w:rsid w:val="00752129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autoRedefine/>
    <w:rsid w:val="00752129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autoRedefine/>
    <w:rsid w:val="001A4CC1"/>
    <w:pPr>
      <w:widowControl w:val="0"/>
      <w:numPr>
        <w:numId w:val="26"/>
      </w:numPr>
      <w:spacing w:before="340" w:after="0"/>
      <w:jc w:val="both"/>
    </w:pPr>
    <w:rPr>
      <w:rFonts w:ascii="黑体" w:eastAsia="黑体" w:hAnsi="宋体" w:cs="宋体"/>
      <w:bCs/>
      <w:kern w:val="44"/>
      <w:sz w:val="28"/>
      <w:szCs w:val="28"/>
    </w:rPr>
  </w:style>
  <w:style w:type="paragraph" w:customStyle="1" w:styleId="28">
    <w:name w:val="标题2内的正文"/>
    <w:basedOn w:val="a4"/>
    <w:rsid w:val="00752129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Char1">
    <w:name w:val="批注文字 Char"/>
    <w:basedOn w:val="a5"/>
    <w:link w:val="af4"/>
    <w:semiHidden/>
    <w:rsid w:val="00996354"/>
    <w:rPr>
      <w:rFonts w:eastAsia="宋体"/>
      <w:kern w:val="2"/>
      <w:sz w:val="21"/>
      <w:szCs w:val="24"/>
      <w:lang w:val="en-US" w:eastAsia="zh-CN" w:bidi="ar-SA"/>
    </w:rPr>
  </w:style>
  <w:style w:type="paragraph" w:styleId="affc">
    <w:name w:val="List Paragraph"/>
    <w:basedOn w:val="a4"/>
    <w:uiPriority w:val="34"/>
    <w:qFormat/>
    <w:rsid w:val="00933B2F"/>
    <w:pPr>
      <w:ind w:firstLineChars="200" w:firstLine="420"/>
    </w:pPr>
  </w:style>
  <w:style w:type="paragraph" w:customStyle="1" w:styleId="TableMedium">
    <w:name w:val="Table_Medium"/>
    <w:basedOn w:val="a4"/>
    <w:rsid w:val="00CD5251"/>
    <w:pPr>
      <w:spacing w:before="40" w:after="40" w:line="240" w:lineRule="atLeast"/>
    </w:pPr>
    <w:rPr>
      <w:rFonts w:eastAsia="仿宋体"/>
      <w:noProof/>
      <w:sz w:val="18"/>
    </w:rPr>
  </w:style>
  <w:style w:type="paragraph" w:customStyle="1" w:styleId="TableSmHeadingRight">
    <w:name w:val="Table_Sm_Heading_Right"/>
    <w:basedOn w:val="a4"/>
    <w:rsid w:val="00CD5251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TableSmHeading">
    <w:name w:val="Table_Sm_Heading"/>
    <w:basedOn w:val="a4"/>
    <w:rsid w:val="00CD5251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Char">
    <w:name w:val="页眉 Char"/>
    <w:aliases w:val="header odd Char"/>
    <w:basedOn w:val="a5"/>
    <w:link w:val="a8"/>
    <w:uiPriority w:val="99"/>
    <w:rsid w:val="00CD5251"/>
    <w:rPr>
      <w:lang w:eastAsia="en-US"/>
    </w:rPr>
  </w:style>
  <w:style w:type="paragraph" w:styleId="TOC">
    <w:name w:val="TOC Heading"/>
    <w:basedOn w:val="1"/>
    <w:next w:val="a4"/>
    <w:uiPriority w:val="39"/>
    <w:unhideWhenUsed/>
    <w:qFormat/>
    <w:rsid w:val="00CD5251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rsid w:val="00AB576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I4 Char"/>
    <w:basedOn w:val="a5"/>
    <w:link w:val="41"/>
    <w:rsid w:val="00B32F09"/>
    <w:rPr>
      <w:b/>
      <w:sz w:val="24"/>
      <w:szCs w:val="24"/>
    </w:rPr>
  </w:style>
  <w:style w:type="paragraph" w:customStyle="1" w:styleId="QB1">
    <w:name w:val="QB标题1"/>
    <w:basedOn w:val="1"/>
    <w:autoRedefine/>
    <w:rsid w:val="0047007B"/>
    <w:pPr>
      <w:widowControl w:val="0"/>
      <w:spacing w:before="340" w:after="330" w:line="578" w:lineRule="auto"/>
      <w:jc w:val="both"/>
    </w:pPr>
    <w:rPr>
      <w:rFonts w:ascii="黑体" w:eastAsia="黑体" w:hAnsi="Times New Roman"/>
      <w:b w:val="0"/>
      <w:bCs/>
      <w:kern w:val="44"/>
      <w:sz w:val="21"/>
      <w:szCs w:val="21"/>
    </w:rPr>
  </w:style>
  <w:style w:type="paragraph" w:customStyle="1" w:styleId="QB">
    <w:name w:val="QB表内文字"/>
    <w:basedOn w:val="aff"/>
    <w:link w:val="QBChar"/>
    <w:rsid w:val="00000B29"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rsid w:val="00000B29"/>
    <w:rPr>
      <w:rFonts w:ascii="宋体"/>
      <w:noProof/>
      <w:sz w:val="21"/>
    </w:rPr>
  </w:style>
  <w:style w:type="character" w:customStyle="1" w:styleId="5Char">
    <w:name w:val="标题 5 Char"/>
    <w:aliases w:val="h5 Char,heading 5 + Indent: Left 0.5 in Char,IS41 Heading 5 Char,H5 Char,heading 5 Char,PIM 5 Char,Second Subheading Char,dash Char,ds Char,dd Char,Roman list Char,口 Char,口1 Char,口2 Char,l5+toc5 Char,Numbered Sub-list Char,一 Char,正文五级标题 Char"/>
    <w:basedOn w:val="a5"/>
    <w:link w:val="50"/>
    <w:rsid w:val="00FD71D2"/>
    <w:rPr>
      <w:b/>
      <w:sz w:val="22"/>
      <w:lang w:eastAsia="en-US"/>
    </w:rPr>
  </w:style>
  <w:style w:type="paragraph" w:styleId="affd">
    <w:name w:val="Revision"/>
    <w:hidden/>
    <w:uiPriority w:val="99"/>
    <w:semiHidden/>
    <w:rsid w:val="004B7F91"/>
    <w:rPr>
      <w:lang w:eastAsia="en-US"/>
    </w:rPr>
  </w:style>
  <w:style w:type="paragraph" w:customStyle="1" w:styleId="Tabletext">
    <w:name w:val="Tabletext"/>
    <w:basedOn w:val="a4"/>
    <w:rsid w:val="00454A61"/>
    <w:pPr>
      <w:keepLines/>
      <w:widowControl w:val="0"/>
      <w:suppressAutoHyphens/>
      <w:spacing w:before="0" w:after="120" w:line="240" w:lineRule="atLeast"/>
    </w:pPr>
    <w:rPr>
      <w:rFonts w:ascii="Arial" w:hAnsi="Arial" w:hint="eastAsia"/>
      <w:lang w:eastAsia="zh-CN"/>
    </w:rPr>
  </w:style>
  <w:style w:type="paragraph" w:customStyle="1" w:styleId="InfoBlue">
    <w:name w:val="InfoBlue"/>
    <w:basedOn w:val="a4"/>
    <w:next w:val="af1"/>
    <w:autoRedefine/>
    <w:rsid w:val="004F6A9A"/>
    <w:pPr>
      <w:widowControl w:val="0"/>
      <w:suppressAutoHyphens/>
      <w:spacing w:before="0" w:after="120" w:line="240" w:lineRule="atLeast"/>
      <w:jc w:val="both"/>
    </w:pPr>
    <w:rPr>
      <w:rFonts w:ascii="Arial" w:hAnsi="Arial"/>
      <w:i/>
      <w:iCs/>
      <w:color w:val="0000F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8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502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66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871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8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87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7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233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13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97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968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3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52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427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862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976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498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56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18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77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053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4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59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28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86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5534">
                      <w:marLeft w:val="425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084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0358">
      <w:bodyDiv w:val="1"/>
      <w:marLeft w:val="75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5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00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35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616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043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067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7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555">
      <w:bodyDiv w:val="1"/>
      <w:marLeft w:val="75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6ED16-C7E4-4AAF-AA44-7ED489C3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Document Template Rev0.2_0619.dot</Template>
  <TotalTime>23</TotalTime>
  <Pages>5</Pages>
  <Words>170</Words>
  <Characters>970</Characters>
  <Application>Microsoft Office Word</Application>
  <DocSecurity>0</DocSecurity>
  <Lines>8</Lines>
  <Paragraphs>2</Paragraphs>
  <ScaleCrop>false</ScaleCrop>
  <Company>UTStarcom</Company>
  <LinksUpToDate>false</LinksUpToDate>
  <CharactersWithSpaces>1138</CharactersWithSpaces>
  <SharedDoc>false</SharedDoc>
  <HLinks>
    <vt:vector size="486" baseType="variant">
      <vt:variant>
        <vt:i4>3276875</vt:i4>
      </vt:variant>
      <vt:variant>
        <vt:i4>483</vt:i4>
      </vt:variant>
      <vt:variant>
        <vt:i4>0</vt:i4>
      </vt:variant>
      <vt:variant>
        <vt:i4>5</vt:i4>
      </vt:variant>
      <vt:variant>
        <vt:lpwstr>mailto:139XXXXXXXX@lovepost.com</vt:lpwstr>
      </vt:variant>
      <vt:variant>
        <vt:lpwstr/>
      </vt:variant>
      <vt:variant>
        <vt:i4>1835061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_Toc212446182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_Toc212446181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_Toc212446180</vt:lpwstr>
      </vt:variant>
      <vt:variant>
        <vt:i4>1245237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_Toc212446179</vt:lpwstr>
      </vt:variant>
      <vt:variant>
        <vt:i4>1245237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_Toc212446178</vt:lpwstr>
      </vt:variant>
      <vt:variant>
        <vt:i4>1245237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_Toc212446177</vt:lpwstr>
      </vt:variant>
      <vt:variant>
        <vt:i4>1245237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_Toc212446176</vt:lpwstr>
      </vt:variant>
      <vt:variant>
        <vt:i4>1245237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_Toc212446175</vt:lpwstr>
      </vt:variant>
      <vt:variant>
        <vt:i4>1245237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_Toc212446174</vt:lpwstr>
      </vt:variant>
      <vt:variant>
        <vt:i4>1245237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_Toc212446173</vt:lpwstr>
      </vt:variant>
      <vt:variant>
        <vt:i4>1245237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_Toc212446172</vt:lpwstr>
      </vt:variant>
      <vt:variant>
        <vt:i4>1245237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_Toc212446171</vt:lpwstr>
      </vt:variant>
      <vt:variant>
        <vt:i4>1245237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_Toc212446170</vt:lpwstr>
      </vt:variant>
      <vt:variant>
        <vt:i4>1179701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_Toc212446169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_Toc212446168</vt:lpwstr>
      </vt:variant>
      <vt:variant>
        <vt:i4>1179701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_Toc212446167</vt:lpwstr>
      </vt:variant>
      <vt:variant>
        <vt:i4>1179701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_Toc212446166</vt:lpwstr>
      </vt:variant>
      <vt:variant>
        <vt:i4>1179701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_Toc212446165</vt:lpwstr>
      </vt:variant>
      <vt:variant>
        <vt:i4>1179701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_Toc212446164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_Toc212446163</vt:lpwstr>
      </vt:variant>
      <vt:variant>
        <vt:i4>1179701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_Toc212446162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_Toc212446161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_Toc212446160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_Toc212446159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_Toc212446158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_Toc212446157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_Toc212446156</vt:lpwstr>
      </vt:variant>
      <vt:variant>
        <vt:i4>1114165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_Toc212446155</vt:lpwstr>
      </vt:variant>
      <vt:variant>
        <vt:i4>1114165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_Toc212446154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_Toc212446153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_Toc212446152</vt:lpwstr>
      </vt:variant>
      <vt:variant>
        <vt:i4>1114165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_Toc212446151</vt:lpwstr>
      </vt:variant>
      <vt:variant>
        <vt:i4>1114165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_Toc212446150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_Toc212446149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_Toc212446148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_Toc212446147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_Toc212446146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_Toc212446145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_Toc212446144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_Toc212446143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_Toc212446142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_Toc212446141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_Toc212446140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_Toc212446139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_Toc212446138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_Toc212446137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_Toc212446136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_Toc212446135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_Toc212446134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_Toc212446133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_Toc212446132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_Toc212446131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_Toc212446130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_Toc212446129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_Toc212446128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_Toc212446127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_Toc212446126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_Toc212446125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_Toc212446124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_Toc212446123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_Toc212446122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_Toc212446121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_Toc212446120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_Toc212446119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_Toc212446118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_Toc212446117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_Toc212446116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_Toc212446115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_Toc212446114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_Toc212446113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_Toc212446112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_Toc212446111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_Toc212446110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_Toc212446109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_Toc212446108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_Toc212446107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_Toc212446106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_Toc212446105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_Toc212446104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_Toc212446103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Requirements Document</dc:title>
  <dc:creator>Neal</dc:creator>
  <cp:lastModifiedBy>Windows 用户</cp:lastModifiedBy>
  <cp:revision>12</cp:revision>
  <cp:lastPrinted>2013-07-15T07:33:00Z</cp:lastPrinted>
  <dcterms:created xsi:type="dcterms:W3CDTF">2017-08-10T08:06:00Z</dcterms:created>
  <dcterms:modified xsi:type="dcterms:W3CDTF">2017-08-11T09:36:00Z</dcterms:modified>
</cp:coreProperties>
</file>